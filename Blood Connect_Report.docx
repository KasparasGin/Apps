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F794B" w14:textId="77777777" w:rsidR="003E68DE" w:rsidRPr="001D51F3" w:rsidRDefault="001D51F3" w:rsidP="003E68DE">
      <w:pPr>
        <w:pStyle w:val="Institucijospavadinimas"/>
        <w:rPr>
          <w:rFonts w:asciiTheme="minorHAnsi" w:hAnsiTheme="minorHAnsi" w:cstheme="minorHAnsi"/>
        </w:rPr>
      </w:pPr>
      <w:r>
        <w:rPr>
          <w:noProof/>
          <w:lang w:eastAsia="lt-LT"/>
        </w:rPr>
        <w:drawing>
          <wp:inline distT="0" distB="0" distL="0" distR="0" wp14:anchorId="64DE37AD" wp14:editId="3C0AD89E">
            <wp:extent cx="1528333" cy="841054"/>
            <wp:effectExtent l="0" t="0" r="0" b="0"/>
            <wp:docPr id="14007033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197" cy="8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00B2" w14:textId="77777777" w:rsidR="003E68DE" w:rsidRPr="001D51F3" w:rsidRDefault="003E68DE" w:rsidP="001D51F3">
      <w:pPr>
        <w:pStyle w:val="Caption"/>
        <w:jc w:val="center"/>
        <w:rPr>
          <w:rFonts w:cstheme="minorHAnsi"/>
          <w:sz w:val="32"/>
        </w:rPr>
      </w:pPr>
      <w:r w:rsidRPr="001D51F3">
        <w:rPr>
          <w:rFonts w:cstheme="minorHAnsi"/>
          <w:sz w:val="32"/>
        </w:rPr>
        <w:t>KAUNO TECHNOLOGIJOS UNIVERSITETAS</w:t>
      </w:r>
    </w:p>
    <w:p w14:paraId="26308D53" w14:textId="57386768" w:rsidR="003E68DE" w:rsidRDefault="003E68DE" w:rsidP="00A61AA2">
      <w:pPr>
        <w:pStyle w:val="Caption"/>
        <w:spacing w:after="240"/>
        <w:jc w:val="center"/>
        <w:rPr>
          <w:rFonts w:cstheme="minorHAnsi"/>
          <w:sz w:val="32"/>
        </w:rPr>
      </w:pPr>
      <w:r w:rsidRPr="001D51F3">
        <w:rPr>
          <w:rFonts w:cstheme="minorHAnsi"/>
          <w:sz w:val="32"/>
        </w:rPr>
        <w:t>I</w:t>
      </w:r>
      <w:r w:rsidR="001D51F3" w:rsidRPr="001D51F3">
        <w:rPr>
          <w:rFonts w:cstheme="minorHAnsi"/>
          <w:sz w:val="32"/>
        </w:rPr>
        <w:t>n</w:t>
      </w:r>
      <w:r w:rsidRPr="001D51F3">
        <w:rPr>
          <w:rFonts w:cstheme="minorHAnsi"/>
          <w:sz w:val="32"/>
        </w:rPr>
        <w:t>formatikos fakultetas</w:t>
      </w:r>
    </w:p>
    <w:p w14:paraId="29E3DDF5" w14:textId="25C6C1A5" w:rsidR="00300E45" w:rsidRDefault="00300E45" w:rsidP="00300E45"/>
    <w:p w14:paraId="54FF8EE9" w14:textId="6B1A74C8" w:rsidR="00300E45" w:rsidRDefault="00300E45" w:rsidP="00300E45"/>
    <w:p w14:paraId="70FF0B53" w14:textId="798676D6" w:rsidR="00300E45" w:rsidRDefault="00300E45" w:rsidP="00300E45"/>
    <w:p w14:paraId="3689E083" w14:textId="77777777" w:rsidR="003D3D72" w:rsidRDefault="003D3D72" w:rsidP="00300E45"/>
    <w:p w14:paraId="6E3AB723" w14:textId="5D90A636" w:rsidR="00300E45" w:rsidRDefault="00300E45" w:rsidP="00300E45"/>
    <w:p w14:paraId="1145400F" w14:textId="77777777" w:rsidR="00300E45" w:rsidRPr="00300E45" w:rsidRDefault="00300E45" w:rsidP="00300E45"/>
    <w:p w14:paraId="6745F1D3" w14:textId="77777777" w:rsidR="00300E45" w:rsidRPr="00DC0813" w:rsidRDefault="00300E45" w:rsidP="00DC0813">
      <w:pPr>
        <w:pStyle w:val="Caption"/>
        <w:jc w:val="center"/>
        <w:rPr>
          <w:sz w:val="36"/>
          <w:szCs w:val="36"/>
        </w:rPr>
      </w:pPr>
      <w:r w:rsidRPr="00DC0813">
        <w:rPr>
          <w:sz w:val="36"/>
          <w:szCs w:val="36"/>
        </w:rPr>
        <w:t xml:space="preserve">T120B169 </w:t>
      </w:r>
      <w:proofErr w:type="spellStart"/>
      <w:r w:rsidRPr="00DC0813">
        <w:rPr>
          <w:sz w:val="36"/>
          <w:szCs w:val="36"/>
        </w:rPr>
        <w:t>App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Development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for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Smart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Mobile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Systems</w:t>
      </w:r>
      <w:proofErr w:type="spellEnd"/>
    </w:p>
    <w:p w14:paraId="37820936" w14:textId="6276C34D" w:rsidR="00E867C5" w:rsidRDefault="00300E45" w:rsidP="007D0A4D">
      <w:pPr>
        <w:spacing w:before="240" w:after="360"/>
        <w:jc w:val="center"/>
        <w:rPr>
          <w:rFonts w:asciiTheme="minorHAnsi" w:hAnsiTheme="minorHAnsi" w:cstheme="minorHAnsi"/>
          <w:sz w:val="28"/>
        </w:rPr>
      </w:pPr>
      <w:proofErr w:type="spellStart"/>
      <w:r>
        <w:rPr>
          <w:rFonts w:asciiTheme="minorHAnsi" w:hAnsiTheme="minorHAnsi" w:cstheme="minorHAnsi"/>
          <w:sz w:val="28"/>
        </w:rPr>
        <w:t>Report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of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individual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task</w:t>
      </w:r>
      <w:proofErr w:type="spellEnd"/>
      <w:r w:rsidR="00AB3DEF" w:rsidRPr="001D51F3">
        <w:rPr>
          <w:rFonts w:asciiTheme="minorHAnsi" w:hAnsiTheme="minorHAnsi" w:cstheme="minorHAnsi"/>
          <w:sz w:val="28"/>
        </w:rPr>
        <w:t xml:space="preserve"> </w:t>
      </w:r>
    </w:p>
    <w:p w14:paraId="012F4648" w14:textId="0DA7DB73" w:rsidR="003D3D72" w:rsidRDefault="003D3D72" w:rsidP="007D0A4D">
      <w:pPr>
        <w:spacing w:before="240" w:after="360"/>
        <w:jc w:val="center"/>
        <w:rPr>
          <w:rFonts w:asciiTheme="minorHAnsi" w:hAnsiTheme="minorHAnsi" w:cstheme="minorHAnsi"/>
          <w:sz w:val="28"/>
        </w:rPr>
      </w:pPr>
    </w:p>
    <w:p w14:paraId="7B9A9375" w14:textId="77777777" w:rsidR="003D3D72" w:rsidRDefault="003D3D72" w:rsidP="007D0A4D">
      <w:pPr>
        <w:spacing w:before="240" w:after="360"/>
        <w:jc w:val="center"/>
        <w:rPr>
          <w:rFonts w:asciiTheme="minorHAnsi" w:hAnsiTheme="minorHAnsi" w:cstheme="minorHAnsi"/>
          <w:sz w:val="28"/>
        </w:rPr>
      </w:pPr>
    </w:p>
    <w:p w14:paraId="12A82693" w14:textId="1F25919A" w:rsidR="00CB0E27" w:rsidRPr="003D3D72" w:rsidRDefault="00300E45" w:rsidP="007D0A4D">
      <w:pPr>
        <w:spacing w:before="240" w:after="360"/>
        <w:jc w:val="center"/>
        <w:rPr>
          <w:rFonts w:asciiTheme="minorHAnsi" w:hAnsiTheme="minorHAnsi" w:cstheme="minorHAnsi"/>
          <w:b/>
          <w:sz w:val="28"/>
        </w:rPr>
      </w:pPr>
      <w:proofErr w:type="spellStart"/>
      <w:r w:rsidRPr="003D3D72">
        <w:rPr>
          <w:rFonts w:asciiTheme="minorHAnsi" w:hAnsiTheme="minorHAnsi" w:cstheme="minorHAnsi"/>
          <w:b/>
          <w:sz w:val="28"/>
        </w:rPr>
        <w:t>Blood</w:t>
      </w:r>
      <w:proofErr w:type="spellEnd"/>
      <w:r w:rsidRPr="003D3D72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3D3D72">
        <w:rPr>
          <w:rFonts w:asciiTheme="minorHAnsi" w:hAnsiTheme="minorHAnsi" w:cstheme="minorHAnsi"/>
          <w:b/>
          <w:sz w:val="28"/>
        </w:rPr>
        <w:t>connect</w:t>
      </w:r>
      <w:proofErr w:type="spellEnd"/>
      <w:r w:rsidRPr="003D3D72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3D3D72">
        <w:rPr>
          <w:rFonts w:asciiTheme="minorHAnsi" w:hAnsiTheme="minorHAnsi" w:cstheme="minorHAnsi"/>
          <w:b/>
          <w:sz w:val="28"/>
        </w:rPr>
        <w:t>app</w:t>
      </w:r>
      <w:proofErr w:type="spellEnd"/>
    </w:p>
    <w:p w14:paraId="277F95E8" w14:textId="77777777" w:rsidR="00300E45" w:rsidRDefault="00300E45" w:rsidP="007D0A4D">
      <w:pPr>
        <w:spacing w:before="1320"/>
        <w:jc w:val="right"/>
        <w:rPr>
          <w:rFonts w:asciiTheme="minorHAnsi" w:hAnsiTheme="minorHAnsi" w:cstheme="minorHAnsi"/>
          <w:b/>
          <w:bCs/>
        </w:rPr>
      </w:pPr>
    </w:p>
    <w:p w14:paraId="694CF8F8" w14:textId="77777777" w:rsidR="00300E45" w:rsidRDefault="00300E45" w:rsidP="007D0A4D">
      <w:pPr>
        <w:spacing w:before="1320"/>
        <w:jc w:val="right"/>
        <w:rPr>
          <w:rFonts w:asciiTheme="minorHAnsi" w:hAnsiTheme="minorHAnsi" w:cstheme="minorHAnsi"/>
          <w:b/>
          <w:bCs/>
        </w:rPr>
      </w:pPr>
    </w:p>
    <w:p w14:paraId="413E48E6" w14:textId="2FF02106" w:rsidR="007D0A4D" w:rsidRPr="00A61AA2" w:rsidRDefault="00A61AA2" w:rsidP="007D0A4D">
      <w:pPr>
        <w:spacing w:before="1320"/>
        <w:jc w:val="right"/>
        <w:rPr>
          <w:rFonts w:asciiTheme="minorHAnsi" w:hAnsiTheme="minorHAnsi" w:cstheme="minorHAnsi"/>
          <w:b/>
          <w:bCs/>
        </w:rPr>
      </w:pPr>
      <w:r w:rsidRPr="00A61AA2">
        <w:rPr>
          <w:rFonts w:asciiTheme="minorHAnsi" w:hAnsiTheme="minorHAnsi" w:cstheme="minorHAnsi"/>
          <w:b/>
          <w:bCs/>
        </w:rPr>
        <w:t>Dėstytojas:</w:t>
      </w:r>
      <w:r w:rsidR="00DC0813">
        <w:rPr>
          <w:rFonts w:asciiTheme="minorHAnsi" w:hAnsiTheme="minorHAnsi" w:cstheme="minorHAnsi"/>
          <w:b/>
          <w:bCs/>
        </w:rPr>
        <w:t xml:space="preserve"> Rytis Maskeliūnas</w:t>
      </w:r>
    </w:p>
    <w:p w14:paraId="06744ACB" w14:textId="0000EDB5" w:rsidR="00CB0E27" w:rsidRDefault="00A61AA2" w:rsidP="007D0A4D">
      <w:pPr>
        <w:jc w:val="right"/>
        <w:rPr>
          <w:rFonts w:asciiTheme="minorHAnsi" w:hAnsiTheme="minorHAnsi" w:cstheme="minorHAnsi"/>
          <w:b/>
          <w:bCs/>
        </w:rPr>
      </w:pPr>
      <w:r w:rsidRPr="00A61AA2">
        <w:rPr>
          <w:rFonts w:asciiTheme="minorHAnsi" w:hAnsiTheme="minorHAnsi" w:cstheme="minorHAnsi"/>
          <w:b/>
          <w:bCs/>
        </w:rPr>
        <w:t>Student</w:t>
      </w:r>
      <w:r w:rsidR="00DC0813">
        <w:rPr>
          <w:rFonts w:asciiTheme="minorHAnsi" w:hAnsiTheme="minorHAnsi" w:cstheme="minorHAnsi"/>
          <w:b/>
          <w:bCs/>
        </w:rPr>
        <w:t>as</w:t>
      </w:r>
      <w:r w:rsidR="00300E45">
        <w:rPr>
          <w:rFonts w:asciiTheme="minorHAnsi" w:hAnsiTheme="minorHAnsi" w:cstheme="minorHAnsi"/>
          <w:b/>
          <w:bCs/>
        </w:rPr>
        <w:t>:   K</w:t>
      </w:r>
      <w:r w:rsidR="00CB0E27">
        <w:rPr>
          <w:rFonts w:asciiTheme="minorHAnsi" w:hAnsiTheme="minorHAnsi" w:cstheme="minorHAnsi"/>
          <w:b/>
          <w:bCs/>
        </w:rPr>
        <w:t>asparas Giniūnas</w:t>
      </w:r>
      <w:r w:rsidR="00BE269E">
        <w:rPr>
          <w:rFonts w:asciiTheme="minorHAnsi" w:hAnsiTheme="minorHAnsi" w:cstheme="minorHAnsi"/>
          <w:b/>
          <w:bCs/>
        </w:rPr>
        <w:t xml:space="preserve"> IFF-6/4</w:t>
      </w:r>
    </w:p>
    <w:p w14:paraId="5F284667" w14:textId="2721BFE0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54CAC1C6" w14:textId="0178BB20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0FAF6736" w14:textId="57173904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30F32EDA" w14:textId="7C591BA3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01863022" w14:textId="13F13BD5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289105B1" w14:textId="5E9415D4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721642E3" w14:textId="5B10F0F4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33F8AF76" w14:textId="77777777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387F54E3" w14:textId="4749035A" w:rsidR="00CB0E27" w:rsidRPr="003D3D72" w:rsidRDefault="003E68DE" w:rsidP="003D3D72">
      <w:pPr>
        <w:jc w:val="center"/>
        <w:rPr>
          <w:rFonts w:cstheme="minorHAnsi"/>
          <w:sz w:val="28"/>
          <w:lang w:val="en-US"/>
        </w:rPr>
      </w:pPr>
      <w:r w:rsidRPr="001D51F3">
        <w:rPr>
          <w:rFonts w:cstheme="minorHAnsi"/>
          <w:sz w:val="28"/>
        </w:rPr>
        <w:t>KAUNAS,</w:t>
      </w:r>
      <w:r w:rsidR="00311D65" w:rsidRPr="001D51F3">
        <w:rPr>
          <w:rFonts w:cstheme="minorHAnsi"/>
          <w:sz w:val="28"/>
        </w:rPr>
        <w:t xml:space="preserve"> </w:t>
      </w:r>
      <w:r w:rsidR="00E91CA9" w:rsidRPr="001D51F3">
        <w:rPr>
          <w:rFonts w:cstheme="minorHAnsi"/>
          <w:sz w:val="28"/>
        </w:rPr>
        <w:fldChar w:fldCharType="begin"/>
      </w:r>
      <w:r w:rsidR="00E91CA9" w:rsidRPr="001D51F3">
        <w:rPr>
          <w:rFonts w:cstheme="minorHAnsi"/>
          <w:sz w:val="28"/>
        </w:rPr>
        <w:instrText xml:space="preserve"> TIME \@ "yyyy " </w:instrText>
      </w:r>
      <w:r w:rsidR="00E91CA9" w:rsidRPr="001D51F3">
        <w:rPr>
          <w:rFonts w:cstheme="minorHAnsi"/>
          <w:sz w:val="28"/>
        </w:rPr>
        <w:fldChar w:fldCharType="separate"/>
      </w:r>
      <w:r w:rsidR="0086063C">
        <w:rPr>
          <w:rFonts w:cstheme="minorHAnsi"/>
          <w:noProof/>
          <w:sz w:val="28"/>
        </w:rPr>
        <w:t xml:space="preserve">2018 </w:t>
      </w:r>
      <w:r w:rsidR="00E91CA9" w:rsidRPr="001D51F3">
        <w:rPr>
          <w:rFonts w:cstheme="minorHAnsi"/>
          <w:sz w:val="28"/>
        </w:rPr>
        <w:fldChar w:fldCharType="end"/>
      </w:r>
    </w:p>
    <w:p w14:paraId="325B10BA" w14:textId="77777777" w:rsidR="007D0A4D" w:rsidRPr="00CB0E27" w:rsidRDefault="007D0A4D" w:rsidP="00CB0E27">
      <w:pPr>
        <w:jc w:val="center"/>
        <w:rPr>
          <w:rFonts w:asciiTheme="minorHAnsi" w:hAnsiTheme="minorHAnsi" w:cstheme="minorHAnsi"/>
          <w:b/>
          <w:bCs/>
        </w:rPr>
      </w:pPr>
    </w:p>
    <w:p w14:paraId="190F8C62" w14:textId="77777777" w:rsidR="00CB0E27" w:rsidRDefault="00CB0E27" w:rsidP="00A61AA2">
      <w:pPr>
        <w:pStyle w:val="Caption"/>
        <w:rPr>
          <w:rFonts w:cstheme="minorHAnsi"/>
          <w:sz w:val="28"/>
        </w:rPr>
      </w:pPr>
    </w:p>
    <w:sdt>
      <w:sdtPr>
        <w:rPr>
          <w:b/>
          <w:bCs/>
        </w:rPr>
        <w:id w:val="-97081742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4894EBE" w14:textId="18C78666" w:rsidR="00A61AA2" w:rsidRDefault="00DC0813" w:rsidP="00CB0E27">
          <w:proofErr w:type="spellStart"/>
          <w:r>
            <w:rPr>
              <w:rFonts w:cstheme="minorHAnsi"/>
              <w:sz w:val="28"/>
            </w:rPr>
            <w:t>Table</w:t>
          </w:r>
          <w:proofErr w:type="spellEnd"/>
          <w:r>
            <w:rPr>
              <w:rFonts w:cstheme="minorHAnsi"/>
              <w:sz w:val="28"/>
            </w:rPr>
            <w:t xml:space="preserve"> </w:t>
          </w:r>
          <w:proofErr w:type="spellStart"/>
          <w:r>
            <w:rPr>
              <w:rFonts w:cstheme="minorHAnsi"/>
              <w:sz w:val="28"/>
            </w:rPr>
            <w:t>of</w:t>
          </w:r>
          <w:proofErr w:type="spellEnd"/>
          <w:r>
            <w:rPr>
              <w:rFonts w:cstheme="minorHAnsi"/>
              <w:sz w:val="28"/>
            </w:rPr>
            <w:t xml:space="preserve"> </w:t>
          </w:r>
          <w:proofErr w:type="spellStart"/>
          <w:r>
            <w:rPr>
              <w:rFonts w:cstheme="minorHAnsi"/>
              <w:sz w:val="28"/>
            </w:rPr>
            <w:t>contents</w:t>
          </w:r>
          <w:proofErr w:type="spellEnd"/>
        </w:p>
        <w:p w14:paraId="229E78E9" w14:textId="77777777" w:rsidR="00A61AA2" w:rsidRPr="00A61AA2" w:rsidRDefault="00A61AA2" w:rsidP="00A61AA2">
          <w:pPr>
            <w:rPr>
              <w:lang w:val="en-US"/>
            </w:rPr>
          </w:pPr>
        </w:p>
        <w:p w14:paraId="2E3B8159" w14:textId="197F57EE" w:rsidR="00691009" w:rsidRDefault="00A61AA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809743" w:history="1">
            <w:r w:rsidR="00691009" w:rsidRPr="00777D3B">
              <w:rPr>
                <w:rStyle w:val="Hyperlink"/>
                <w:noProof/>
              </w:rPr>
              <w:t>Introduction</w:t>
            </w:r>
            <w:r w:rsidR="00691009">
              <w:rPr>
                <w:noProof/>
                <w:webHidden/>
              </w:rPr>
              <w:tab/>
            </w:r>
            <w:r w:rsidR="00691009">
              <w:rPr>
                <w:noProof/>
                <w:webHidden/>
              </w:rPr>
              <w:fldChar w:fldCharType="begin"/>
            </w:r>
            <w:r w:rsidR="00691009">
              <w:rPr>
                <w:noProof/>
                <w:webHidden/>
              </w:rPr>
              <w:instrText xml:space="preserve"> PAGEREF _Toc532809743 \h </w:instrText>
            </w:r>
            <w:r w:rsidR="00691009">
              <w:rPr>
                <w:noProof/>
                <w:webHidden/>
              </w:rPr>
            </w:r>
            <w:r w:rsidR="00691009">
              <w:rPr>
                <w:noProof/>
                <w:webHidden/>
              </w:rPr>
              <w:fldChar w:fldCharType="separate"/>
            </w:r>
            <w:r w:rsidR="00691009">
              <w:rPr>
                <w:noProof/>
                <w:webHidden/>
              </w:rPr>
              <w:t>3</w:t>
            </w:r>
            <w:r w:rsidR="00691009">
              <w:rPr>
                <w:noProof/>
                <w:webHidden/>
              </w:rPr>
              <w:fldChar w:fldCharType="end"/>
            </w:r>
          </w:hyperlink>
        </w:p>
        <w:p w14:paraId="3BDDFB0A" w14:textId="47575436" w:rsidR="00691009" w:rsidRDefault="0069100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09744" w:history="1">
            <w:r w:rsidRPr="00777D3B">
              <w:rPr>
                <w:rStyle w:val="Hyperlink"/>
                <w:noProof/>
              </w:rPr>
              <w:t xml:space="preserve">Design of </w:t>
            </w:r>
            <w:r w:rsidRPr="00777D3B">
              <w:rPr>
                <w:rStyle w:val="Hyperlink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_Toc532809744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81F4" w14:textId="7CADC159" w:rsidR="00691009" w:rsidRDefault="00691009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09745" w:history="1">
            <w:r w:rsidRPr="00777D3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77D3B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_Toc532809745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46E2" w14:textId="73F2CE2C" w:rsidR="00691009" w:rsidRDefault="00691009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09746" w:history="1">
            <w:r w:rsidRPr="00777D3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77D3B">
              <w:rPr>
                <w:rStyle w:val="Hyperlink"/>
                <w:noProof/>
              </w:rPr>
              <w:t>Become a donor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_Toc532809746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0C64" w14:textId="2BC38261" w:rsidR="00691009" w:rsidRDefault="00691009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09747" w:history="1">
            <w:r w:rsidRPr="00777D3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77D3B">
              <w:rPr>
                <w:rStyle w:val="Hyperlink"/>
                <w:noProof/>
              </w:rPr>
              <w:t>Search for donors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_Toc532809747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2C52" w14:textId="1E633118" w:rsidR="00691009" w:rsidRDefault="0069100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809748" w:history="1">
            <w:r w:rsidRPr="00777D3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_Toc532809748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ED76" w14:textId="3CB95D42" w:rsidR="00A61AA2" w:rsidRDefault="00A61AA2">
          <w:r>
            <w:rPr>
              <w:b/>
              <w:bCs/>
              <w:noProof/>
            </w:rPr>
            <w:fldChar w:fldCharType="end"/>
          </w:r>
        </w:p>
      </w:sdtContent>
    </w:sdt>
    <w:p w14:paraId="3F2EB03E" w14:textId="77777777" w:rsidR="00E867C5" w:rsidRPr="001D51F3" w:rsidRDefault="00E867C5">
      <w:pPr>
        <w:rPr>
          <w:rFonts w:asciiTheme="minorHAnsi" w:hAnsiTheme="minorHAnsi" w:cstheme="minorHAnsi"/>
          <w:b/>
          <w:bCs/>
        </w:rPr>
      </w:pPr>
    </w:p>
    <w:p w14:paraId="7D2C1555" w14:textId="77777777" w:rsidR="00E867C5" w:rsidRPr="001D51F3" w:rsidRDefault="00E867C5">
      <w:pPr>
        <w:rPr>
          <w:rFonts w:asciiTheme="minorHAnsi" w:hAnsiTheme="minorHAnsi" w:cstheme="minorHAnsi"/>
        </w:rPr>
      </w:pPr>
    </w:p>
    <w:p w14:paraId="1F3B63C7" w14:textId="77777777" w:rsidR="00E867C5" w:rsidRPr="001D51F3" w:rsidRDefault="00E867C5">
      <w:pPr>
        <w:rPr>
          <w:rFonts w:asciiTheme="minorHAnsi" w:hAnsiTheme="minorHAnsi" w:cstheme="minorHAnsi"/>
        </w:rPr>
      </w:pPr>
    </w:p>
    <w:p w14:paraId="446F938C" w14:textId="77777777" w:rsidR="00E867C5" w:rsidRPr="001D51F3" w:rsidRDefault="00E867C5">
      <w:pPr>
        <w:rPr>
          <w:rFonts w:asciiTheme="minorHAnsi" w:hAnsiTheme="minorHAnsi" w:cstheme="minorHAnsi"/>
        </w:rPr>
      </w:pPr>
      <w:bookmarkStart w:id="0" w:name="_GoBack"/>
      <w:bookmarkEnd w:id="0"/>
    </w:p>
    <w:p w14:paraId="31BB1236" w14:textId="70B66054" w:rsidR="00300E45" w:rsidRDefault="00300E45" w:rsidP="00300E45">
      <w:pPr>
        <w:rPr>
          <w:rFonts w:asciiTheme="minorHAnsi" w:hAnsiTheme="minorHAnsi" w:cstheme="minorHAnsi"/>
          <w:bCs/>
        </w:rPr>
      </w:pPr>
    </w:p>
    <w:p w14:paraId="1F9A77FE" w14:textId="03FA2052" w:rsidR="00300E45" w:rsidRDefault="00300E45" w:rsidP="00300E45">
      <w:pPr>
        <w:rPr>
          <w:rFonts w:asciiTheme="minorHAnsi" w:hAnsiTheme="minorHAnsi" w:cstheme="minorHAnsi"/>
        </w:rPr>
      </w:pPr>
    </w:p>
    <w:p w14:paraId="2DB6A37C" w14:textId="52AAA0A4" w:rsidR="00300E45" w:rsidRDefault="00300E45" w:rsidP="00300E45">
      <w:pPr>
        <w:rPr>
          <w:rFonts w:asciiTheme="minorHAnsi" w:hAnsiTheme="minorHAnsi" w:cstheme="minorHAnsi"/>
        </w:rPr>
      </w:pPr>
    </w:p>
    <w:p w14:paraId="76E19030" w14:textId="46656EC2" w:rsidR="00300E45" w:rsidRDefault="00300E45" w:rsidP="00300E45">
      <w:pPr>
        <w:rPr>
          <w:rFonts w:asciiTheme="minorHAnsi" w:hAnsiTheme="minorHAnsi" w:cstheme="minorHAnsi"/>
        </w:rPr>
      </w:pPr>
    </w:p>
    <w:p w14:paraId="3C56E2EA" w14:textId="6C4C0E10" w:rsidR="00300E45" w:rsidRDefault="00300E45" w:rsidP="00300E45">
      <w:pPr>
        <w:rPr>
          <w:rFonts w:asciiTheme="minorHAnsi" w:hAnsiTheme="minorHAnsi" w:cstheme="minorHAnsi"/>
        </w:rPr>
      </w:pPr>
    </w:p>
    <w:p w14:paraId="3CC45A99" w14:textId="53D470E1" w:rsidR="00300E45" w:rsidRDefault="00300E45" w:rsidP="00300E45">
      <w:pPr>
        <w:rPr>
          <w:rFonts w:asciiTheme="minorHAnsi" w:hAnsiTheme="minorHAnsi" w:cstheme="minorHAnsi"/>
        </w:rPr>
      </w:pPr>
    </w:p>
    <w:p w14:paraId="17FB44A7" w14:textId="1D857723" w:rsidR="00300E45" w:rsidRDefault="00300E45" w:rsidP="00300E45">
      <w:pPr>
        <w:rPr>
          <w:rFonts w:asciiTheme="minorHAnsi" w:hAnsiTheme="minorHAnsi" w:cstheme="minorHAnsi"/>
        </w:rPr>
      </w:pPr>
    </w:p>
    <w:p w14:paraId="24384399" w14:textId="1D85FBCE" w:rsidR="00300E45" w:rsidRDefault="00300E45" w:rsidP="00300E45">
      <w:pPr>
        <w:rPr>
          <w:rFonts w:asciiTheme="minorHAnsi" w:hAnsiTheme="minorHAnsi" w:cstheme="minorHAnsi"/>
        </w:rPr>
      </w:pPr>
    </w:p>
    <w:p w14:paraId="3819E2A8" w14:textId="5419122F" w:rsidR="00300E45" w:rsidRDefault="00300E45" w:rsidP="00300E45">
      <w:pPr>
        <w:rPr>
          <w:rFonts w:asciiTheme="minorHAnsi" w:hAnsiTheme="minorHAnsi" w:cstheme="minorHAnsi"/>
        </w:rPr>
      </w:pPr>
    </w:p>
    <w:p w14:paraId="60DB7608" w14:textId="5E4BEC64" w:rsidR="00300E45" w:rsidRDefault="00300E45" w:rsidP="00300E45">
      <w:pPr>
        <w:rPr>
          <w:rFonts w:asciiTheme="minorHAnsi" w:hAnsiTheme="minorHAnsi" w:cstheme="minorHAnsi"/>
        </w:rPr>
      </w:pPr>
    </w:p>
    <w:p w14:paraId="21B8B037" w14:textId="454CF96F" w:rsidR="00300E45" w:rsidRDefault="00300E45" w:rsidP="00300E45">
      <w:pPr>
        <w:rPr>
          <w:rFonts w:asciiTheme="minorHAnsi" w:hAnsiTheme="minorHAnsi" w:cstheme="minorHAnsi"/>
        </w:rPr>
      </w:pPr>
    </w:p>
    <w:p w14:paraId="3509EDCB" w14:textId="58F44FC0" w:rsidR="00300E45" w:rsidRDefault="00300E45" w:rsidP="00300E45">
      <w:pPr>
        <w:rPr>
          <w:rFonts w:asciiTheme="minorHAnsi" w:hAnsiTheme="minorHAnsi" w:cstheme="minorHAnsi"/>
        </w:rPr>
      </w:pPr>
    </w:p>
    <w:p w14:paraId="2FA44BC6" w14:textId="4CFBA84C" w:rsidR="00300E45" w:rsidRDefault="00300E45" w:rsidP="00300E45">
      <w:pPr>
        <w:rPr>
          <w:rFonts w:asciiTheme="minorHAnsi" w:hAnsiTheme="minorHAnsi" w:cstheme="minorHAnsi"/>
        </w:rPr>
      </w:pPr>
    </w:p>
    <w:p w14:paraId="6D743C61" w14:textId="1F3D4E1A" w:rsidR="00300E45" w:rsidRDefault="00300E45" w:rsidP="00300E45">
      <w:pPr>
        <w:rPr>
          <w:rFonts w:asciiTheme="minorHAnsi" w:hAnsiTheme="minorHAnsi" w:cstheme="minorHAnsi"/>
        </w:rPr>
      </w:pPr>
    </w:p>
    <w:p w14:paraId="0DE9EE7A" w14:textId="626E662E" w:rsidR="00300E45" w:rsidRDefault="00300E45" w:rsidP="00300E45">
      <w:pPr>
        <w:rPr>
          <w:rFonts w:asciiTheme="minorHAnsi" w:hAnsiTheme="minorHAnsi" w:cstheme="minorHAnsi"/>
        </w:rPr>
      </w:pPr>
    </w:p>
    <w:p w14:paraId="4052E4D4" w14:textId="472164FE" w:rsidR="00300E45" w:rsidRDefault="00300E45" w:rsidP="00300E45">
      <w:pPr>
        <w:rPr>
          <w:rFonts w:asciiTheme="minorHAnsi" w:hAnsiTheme="minorHAnsi" w:cstheme="minorHAnsi"/>
        </w:rPr>
      </w:pPr>
    </w:p>
    <w:p w14:paraId="672C4527" w14:textId="2865E40D" w:rsidR="00300E45" w:rsidRDefault="00300E45" w:rsidP="00300E45">
      <w:pPr>
        <w:rPr>
          <w:rFonts w:asciiTheme="minorHAnsi" w:hAnsiTheme="minorHAnsi" w:cstheme="minorHAnsi"/>
        </w:rPr>
      </w:pPr>
    </w:p>
    <w:p w14:paraId="67EA9C5D" w14:textId="2E7D8D3A" w:rsidR="00300E45" w:rsidRDefault="00300E45" w:rsidP="00300E45">
      <w:pPr>
        <w:rPr>
          <w:rFonts w:asciiTheme="minorHAnsi" w:hAnsiTheme="minorHAnsi" w:cstheme="minorHAnsi"/>
        </w:rPr>
      </w:pPr>
    </w:p>
    <w:p w14:paraId="219FC410" w14:textId="09315310" w:rsidR="00300E45" w:rsidRDefault="00300E45" w:rsidP="00300E45">
      <w:pPr>
        <w:rPr>
          <w:rFonts w:asciiTheme="minorHAnsi" w:hAnsiTheme="minorHAnsi" w:cstheme="minorHAnsi"/>
        </w:rPr>
      </w:pPr>
    </w:p>
    <w:p w14:paraId="444C3799" w14:textId="3AFDB78F" w:rsidR="00300E45" w:rsidRDefault="00300E45" w:rsidP="00300E45">
      <w:pPr>
        <w:rPr>
          <w:rFonts w:asciiTheme="minorHAnsi" w:hAnsiTheme="minorHAnsi" w:cstheme="minorHAnsi"/>
        </w:rPr>
      </w:pPr>
    </w:p>
    <w:p w14:paraId="3277ADA9" w14:textId="344DF587" w:rsidR="00300E45" w:rsidRDefault="00300E45" w:rsidP="00300E45">
      <w:pPr>
        <w:rPr>
          <w:rFonts w:asciiTheme="minorHAnsi" w:hAnsiTheme="minorHAnsi" w:cstheme="minorHAnsi"/>
        </w:rPr>
      </w:pPr>
    </w:p>
    <w:p w14:paraId="2DD0FA4F" w14:textId="451F805E" w:rsidR="00300E45" w:rsidRDefault="00300E45" w:rsidP="00300E45">
      <w:pPr>
        <w:rPr>
          <w:rFonts w:asciiTheme="minorHAnsi" w:hAnsiTheme="minorHAnsi" w:cstheme="minorHAnsi"/>
        </w:rPr>
      </w:pPr>
    </w:p>
    <w:p w14:paraId="648C5D8E" w14:textId="77EDEE65" w:rsidR="00300E45" w:rsidRDefault="00300E45" w:rsidP="00300E45">
      <w:pPr>
        <w:rPr>
          <w:rFonts w:asciiTheme="minorHAnsi" w:hAnsiTheme="minorHAnsi" w:cstheme="minorHAnsi"/>
        </w:rPr>
      </w:pPr>
    </w:p>
    <w:p w14:paraId="7DDF8269" w14:textId="029B01BD" w:rsidR="00300E45" w:rsidRDefault="00300E45" w:rsidP="00300E45">
      <w:pPr>
        <w:rPr>
          <w:rFonts w:asciiTheme="minorHAnsi" w:hAnsiTheme="minorHAnsi" w:cstheme="minorHAnsi"/>
        </w:rPr>
      </w:pPr>
    </w:p>
    <w:p w14:paraId="0F9E726D" w14:textId="7D2850ED" w:rsidR="00300E45" w:rsidRDefault="00300E45" w:rsidP="00300E45">
      <w:pPr>
        <w:rPr>
          <w:rFonts w:asciiTheme="minorHAnsi" w:hAnsiTheme="minorHAnsi" w:cstheme="minorHAnsi"/>
        </w:rPr>
      </w:pPr>
    </w:p>
    <w:p w14:paraId="0EB582EC" w14:textId="646C3DB9" w:rsidR="0081353A" w:rsidRDefault="0081353A" w:rsidP="00300E45">
      <w:pPr>
        <w:rPr>
          <w:rFonts w:asciiTheme="minorHAnsi" w:hAnsiTheme="minorHAnsi" w:cstheme="minorHAnsi"/>
        </w:rPr>
      </w:pPr>
    </w:p>
    <w:p w14:paraId="2788BF92" w14:textId="442A03F4" w:rsidR="0081353A" w:rsidRDefault="0081353A" w:rsidP="00300E45">
      <w:pPr>
        <w:rPr>
          <w:rFonts w:asciiTheme="minorHAnsi" w:hAnsiTheme="minorHAnsi" w:cstheme="minorHAnsi"/>
        </w:rPr>
      </w:pPr>
    </w:p>
    <w:p w14:paraId="1AE67F29" w14:textId="17A9015E" w:rsidR="0081353A" w:rsidRDefault="0081353A" w:rsidP="00300E45">
      <w:pPr>
        <w:rPr>
          <w:rFonts w:asciiTheme="minorHAnsi" w:hAnsiTheme="minorHAnsi" w:cstheme="minorHAnsi"/>
        </w:rPr>
      </w:pPr>
    </w:p>
    <w:p w14:paraId="49A632D6" w14:textId="07F924B8" w:rsidR="0081353A" w:rsidRDefault="0081353A" w:rsidP="00300E45">
      <w:pPr>
        <w:rPr>
          <w:rFonts w:asciiTheme="minorHAnsi" w:hAnsiTheme="minorHAnsi" w:cstheme="minorHAnsi"/>
        </w:rPr>
      </w:pPr>
    </w:p>
    <w:p w14:paraId="7C026CAC" w14:textId="04100DC8" w:rsidR="0081353A" w:rsidRDefault="0081353A" w:rsidP="00300E45">
      <w:pPr>
        <w:rPr>
          <w:rFonts w:asciiTheme="minorHAnsi" w:hAnsiTheme="minorHAnsi" w:cstheme="minorHAnsi"/>
        </w:rPr>
      </w:pPr>
    </w:p>
    <w:p w14:paraId="76ED588A" w14:textId="0A6AB0C1" w:rsidR="0081353A" w:rsidRDefault="0081353A" w:rsidP="00300E45">
      <w:pPr>
        <w:rPr>
          <w:rFonts w:asciiTheme="minorHAnsi" w:hAnsiTheme="minorHAnsi" w:cstheme="minorHAnsi"/>
        </w:rPr>
      </w:pPr>
    </w:p>
    <w:p w14:paraId="3A0B9117" w14:textId="68C9E2F0" w:rsidR="0081353A" w:rsidRDefault="0081353A" w:rsidP="00300E45">
      <w:pPr>
        <w:rPr>
          <w:rFonts w:asciiTheme="minorHAnsi" w:hAnsiTheme="minorHAnsi" w:cstheme="minorHAnsi"/>
        </w:rPr>
      </w:pPr>
    </w:p>
    <w:p w14:paraId="24140B3F" w14:textId="3000459B" w:rsidR="0081353A" w:rsidRDefault="0081353A" w:rsidP="00300E45">
      <w:pPr>
        <w:rPr>
          <w:rFonts w:asciiTheme="minorHAnsi" w:hAnsiTheme="minorHAnsi" w:cstheme="minorHAnsi"/>
        </w:rPr>
      </w:pPr>
    </w:p>
    <w:p w14:paraId="157B1D5C" w14:textId="2F2201EE" w:rsidR="0081353A" w:rsidRDefault="0081353A" w:rsidP="00300E45">
      <w:pPr>
        <w:rPr>
          <w:rFonts w:asciiTheme="minorHAnsi" w:hAnsiTheme="minorHAnsi" w:cstheme="minorHAnsi"/>
        </w:rPr>
      </w:pPr>
    </w:p>
    <w:p w14:paraId="46B0C115" w14:textId="05EC1042" w:rsidR="0081353A" w:rsidRDefault="0081353A" w:rsidP="00300E45">
      <w:pPr>
        <w:rPr>
          <w:rFonts w:asciiTheme="minorHAnsi" w:hAnsiTheme="minorHAnsi" w:cstheme="minorHAnsi"/>
        </w:rPr>
      </w:pPr>
    </w:p>
    <w:p w14:paraId="4C386E58" w14:textId="2BEE12EB" w:rsidR="0081353A" w:rsidRDefault="0081353A" w:rsidP="00300E45">
      <w:pPr>
        <w:rPr>
          <w:rFonts w:asciiTheme="minorHAnsi" w:hAnsiTheme="minorHAnsi" w:cstheme="minorHAnsi"/>
        </w:rPr>
      </w:pPr>
    </w:p>
    <w:p w14:paraId="675878E4" w14:textId="77777777" w:rsidR="0081353A" w:rsidRDefault="0081353A" w:rsidP="00300E45">
      <w:pPr>
        <w:rPr>
          <w:rFonts w:asciiTheme="minorHAnsi" w:hAnsiTheme="minorHAnsi" w:cstheme="minorHAnsi"/>
        </w:rPr>
      </w:pPr>
    </w:p>
    <w:p w14:paraId="0E9AB30E" w14:textId="5FD3E4F2" w:rsidR="00300E45" w:rsidRDefault="00300E45" w:rsidP="00300E45">
      <w:pPr>
        <w:rPr>
          <w:rFonts w:asciiTheme="minorHAnsi" w:hAnsiTheme="minorHAnsi" w:cstheme="minorHAnsi"/>
        </w:rPr>
      </w:pPr>
    </w:p>
    <w:p w14:paraId="5F02EEFB" w14:textId="0E96EF93" w:rsidR="00300E45" w:rsidRDefault="00300E45" w:rsidP="00300E45">
      <w:pPr>
        <w:rPr>
          <w:rFonts w:asciiTheme="minorHAnsi" w:hAnsiTheme="minorHAnsi" w:cstheme="minorHAnsi"/>
        </w:rPr>
      </w:pPr>
    </w:p>
    <w:p w14:paraId="4F718C74" w14:textId="522624DE" w:rsidR="00300E45" w:rsidRDefault="00300E45" w:rsidP="00300E45">
      <w:pPr>
        <w:rPr>
          <w:rFonts w:asciiTheme="minorHAnsi" w:hAnsiTheme="minorHAnsi" w:cstheme="minorHAnsi"/>
        </w:rPr>
      </w:pPr>
    </w:p>
    <w:p w14:paraId="72CEAE60" w14:textId="3DBD221D" w:rsidR="00300E45" w:rsidRPr="003D3D72" w:rsidRDefault="00300E45" w:rsidP="00DC0813">
      <w:pPr>
        <w:pStyle w:val="Heading1"/>
        <w:numPr>
          <w:ilvl w:val="0"/>
          <w:numId w:val="0"/>
        </w:numPr>
      </w:pPr>
      <w:bookmarkStart w:id="1" w:name="_Toc532809743"/>
      <w:proofErr w:type="spellStart"/>
      <w:r w:rsidRPr="003D3D72">
        <w:lastRenderedPageBreak/>
        <w:t>Introduction</w:t>
      </w:r>
      <w:bookmarkEnd w:id="1"/>
      <w:proofErr w:type="spellEnd"/>
    </w:p>
    <w:p w14:paraId="1BD27633" w14:textId="740D36D3" w:rsidR="00300E45" w:rsidRDefault="00300E45" w:rsidP="00300E45">
      <w:pPr>
        <w:rPr>
          <w:rFonts w:asciiTheme="minorHAnsi" w:hAnsiTheme="minorHAnsi" w:cstheme="minorHAnsi"/>
        </w:rPr>
      </w:pPr>
    </w:p>
    <w:p w14:paraId="1CACA562" w14:textId="10D4F48B" w:rsidR="00300E45" w:rsidRDefault="00300E45">
      <w:pPr>
        <w:rPr>
          <w:rFonts w:asciiTheme="minorHAnsi" w:hAnsiTheme="minorHAnsi" w:cstheme="minorHAnsi"/>
        </w:rPr>
      </w:pP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Blood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connnect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app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mobile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application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connects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patients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bood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You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can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use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app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to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find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by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your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blood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by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specific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blood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>.</w:t>
      </w:r>
      <w:r w:rsidR="00AF16AD"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6AD" w:rsidRPr="003D3D72">
        <w:rPr>
          <w:rFonts w:asciiTheme="minorHAnsi" w:hAnsiTheme="minorHAnsi" w:cstheme="minorHAnsi"/>
          <w:sz w:val="24"/>
          <w:szCs w:val="24"/>
        </w:rPr>
        <w:t>When</w:t>
      </w:r>
      <w:proofErr w:type="spellEnd"/>
      <w:r w:rsidR="00AF16AD"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6AD" w:rsidRPr="003D3D72">
        <w:rPr>
          <w:rFonts w:asciiTheme="minorHAnsi" w:hAnsiTheme="minorHAnsi" w:cstheme="minorHAnsi"/>
          <w:sz w:val="24"/>
          <w:szCs w:val="24"/>
        </w:rPr>
        <w:t>app</w:t>
      </w:r>
      <w:proofErr w:type="spellEnd"/>
      <w:r w:rsidR="00AF16AD"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6AD" w:rsidRPr="003D3D7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="00AF16AD"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6AD" w:rsidRPr="003D3D72">
        <w:rPr>
          <w:rFonts w:asciiTheme="minorHAnsi" w:hAnsiTheme="minorHAnsi" w:cstheme="minorHAnsi"/>
          <w:sz w:val="24"/>
          <w:szCs w:val="24"/>
        </w:rPr>
        <w:t>opened</w:t>
      </w:r>
      <w:proofErr w:type="spellEnd"/>
      <w:r w:rsidR="00AF16AD" w:rsidRPr="003D3D7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AF16AD" w:rsidRPr="003D3D72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="00AF16AD"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enters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his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name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email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adress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to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continue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app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After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registration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can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either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become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donor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put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his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to a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database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look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by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his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blood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city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B3A36">
        <w:rPr>
          <w:rFonts w:asciiTheme="minorHAnsi" w:hAnsiTheme="minorHAnsi" w:cstheme="minorHAnsi"/>
          <w:sz w:val="24"/>
          <w:szCs w:val="24"/>
        </w:rPr>
        <w:t>e.g</w:t>
      </w:r>
      <w:proofErr w:type="spellEnd"/>
      <w:r w:rsidR="006B3A36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</w:rPr>
        <w:br w:type="page"/>
      </w:r>
    </w:p>
    <w:p w14:paraId="5085BAAD" w14:textId="1F591BF3" w:rsidR="00C10BDA" w:rsidRPr="003D3D72" w:rsidRDefault="00AF16AD" w:rsidP="00DC0813">
      <w:pPr>
        <w:pStyle w:val="Heading1"/>
        <w:numPr>
          <w:ilvl w:val="0"/>
          <w:numId w:val="0"/>
        </w:numPr>
      </w:pPr>
      <w:bookmarkStart w:id="2" w:name="_Toc532809744"/>
      <w:r w:rsidRPr="003D3D72">
        <w:lastRenderedPageBreak/>
        <w:t xml:space="preserve">Design </w:t>
      </w:r>
      <w:proofErr w:type="spellStart"/>
      <w:r w:rsidRPr="003D3D72">
        <w:t>of</w:t>
      </w:r>
      <w:proofErr w:type="spellEnd"/>
      <w:r w:rsidRPr="003D3D72">
        <w:t xml:space="preserve"> </w:t>
      </w:r>
      <w:r w:rsidRPr="003D3D72">
        <w:rPr>
          <w:lang w:val="en-US"/>
        </w:rPr>
        <w:t>application</w:t>
      </w:r>
      <w:bookmarkEnd w:id="2"/>
    </w:p>
    <w:p w14:paraId="2847ED19" w14:textId="6FC200D6" w:rsidR="00C10BDA" w:rsidRDefault="00C10BDA" w:rsidP="00300E45">
      <w:pPr>
        <w:rPr>
          <w:rFonts w:asciiTheme="minorHAnsi" w:hAnsiTheme="minorHAnsi" w:cstheme="minorHAnsi"/>
        </w:rPr>
      </w:pPr>
    </w:p>
    <w:p w14:paraId="00A6F999" w14:textId="78EC5732" w:rsidR="00C10BDA" w:rsidRPr="003D3D72" w:rsidRDefault="00C10BDA" w:rsidP="00DC0813">
      <w:pPr>
        <w:pStyle w:val="Heading2"/>
        <w:numPr>
          <w:ilvl w:val="0"/>
          <w:numId w:val="26"/>
        </w:numPr>
      </w:pPr>
      <w:bookmarkStart w:id="3" w:name="_Toc532809745"/>
      <w:proofErr w:type="spellStart"/>
      <w:r w:rsidRPr="00AF16AD">
        <w:t>H</w:t>
      </w:r>
      <w:r w:rsidRPr="003D3D72">
        <w:t>ome</w:t>
      </w:r>
      <w:proofErr w:type="spellEnd"/>
      <w:r w:rsidRPr="003D3D72">
        <w:t xml:space="preserve"> </w:t>
      </w:r>
      <w:proofErr w:type="spellStart"/>
      <w:r w:rsidRPr="003D3D72">
        <w:t>page</w:t>
      </w:r>
      <w:bookmarkEnd w:id="3"/>
      <w:proofErr w:type="spellEnd"/>
    </w:p>
    <w:p w14:paraId="1F9143C5" w14:textId="77777777" w:rsidR="00AF16AD" w:rsidRPr="003D3D72" w:rsidRDefault="00AF16AD" w:rsidP="00300E45">
      <w:pPr>
        <w:rPr>
          <w:rFonts w:asciiTheme="minorHAnsi" w:hAnsiTheme="minorHAnsi" w:cstheme="minorHAnsi"/>
          <w:noProof/>
          <w:sz w:val="24"/>
          <w:szCs w:val="24"/>
        </w:rPr>
      </w:pPr>
    </w:p>
    <w:p w14:paraId="43FCB19B" w14:textId="2FF4E03A" w:rsidR="00AF16AD" w:rsidRPr="003D3D72" w:rsidRDefault="00AF16AD" w:rsidP="00300E45">
      <w:pPr>
        <w:rPr>
          <w:rFonts w:asciiTheme="minorHAnsi" w:hAnsiTheme="minorHAnsi" w:cstheme="minorHAnsi"/>
          <w:noProof/>
          <w:sz w:val="24"/>
          <w:szCs w:val="24"/>
        </w:rPr>
      </w:pPr>
    </w:p>
    <w:p w14:paraId="2C10DC77" w14:textId="0697F099" w:rsidR="00AF16AD" w:rsidRPr="003D3D72" w:rsidRDefault="00AF1E7B" w:rsidP="00300E45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5709D8" wp14:editId="22850C2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15533" cy="2703611"/>
            <wp:effectExtent l="0" t="0" r="889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33" cy="2703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C353C" w14:textId="28F4BC3C" w:rsidR="00AF16AD" w:rsidRPr="003D3D72" w:rsidRDefault="00C10BDA" w:rsidP="00300E45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3D3D72">
        <w:rPr>
          <w:rFonts w:asciiTheme="minorHAnsi" w:hAnsiTheme="minorHAnsi" w:cstheme="minorHAnsi"/>
          <w:sz w:val="24"/>
          <w:szCs w:val="24"/>
        </w:rPr>
        <w:t>When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D3D72">
        <w:rPr>
          <w:rFonts w:asciiTheme="minorHAnsi" w:hAnsiTheme="minorHAnsi" w:cstheme="minorHAnsi"/>
          <w:sz w:val="24"/>
          <w:szCs w:val="24"/>
        </w:rPr>
        <w:t>home</w:t>
      </w:r>
      <w:proofErr w:type="spellEnd"/>
      <w:r w:rsid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D3D72">
        <w:rPr>
          <w:rFonts w:asciiTheme="minorHAnsi" w:hAnsiTheme="minorHAnsi" w:cstheme="minorHAnsi"/>
          <w:sz w:val="24"/>
          <w:szCs w:val="24"/>
        </w:rPr>
        <w:t>page</w:t>
      </w:r>
      <w:proofErr w:type="spellEnd"/>
      <w:r w:rsid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D3D7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D3D72">
        <w:rPr>
          <w:rFonts w:asciiTheme="minorHAnsi" w:hAnsiTheme="minorHAnsi" w:cstheme="minorHAnsi"/>
          <w:sz w:val="24"/>
          <w:szCs w:val="24"/>
        </w:rPr>
        <w:t>loaded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there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are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fo</w:t>
      </w:r>
      <w:r w:rsidR="00AF16AD" w:rsidRPr="003D3D72">
        <w:rPr>
          <w:rFonts w:asciiTheme="minorHAnsi" w:hAnsiTheme="minorHAnsi" w:cstheme="minorHAnsi"/>
          <w:sz w:val="24"/>
          <w:szCs w:val="24"/>
        </w:rPr>
        <w:t>u</w:t>
      </w:r>
      <w:r w:rsidRPr="003D3D72">
        <w:rPr>
          <w:rFonts w:asciiTheme="minorHAnsi" w:hAnsiTheme="minorHAnsi" w:cstheme="minorHAnsi"/>
          <w:sz w:val="24"/>
          <w:szCs w:val="24"/>
        </w:rPr>
        <w:t>r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6AD" w:rsidRPr="003D3D72">
        <w:rPr>
          <w:rFonts w:asciiTheme="minorHAnsi" w:hAnsiTheme="minorHAnsi" w:cstheme="minorHAnsi"/>
          <w:sz w:val="24"/>
          <w:szCs w:val="24"/>
        </w:rPr>
        <w:t>buttons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A66A6C5" w14:textId="79BB0C43" w:rsidR="00AF16AD" w:rsidRPr="003D3D72" w:rsidRDefault="00AF16AD" w:rsidP="00300E45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Button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calles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„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Profile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“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lets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his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own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profile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r w:rsidR="00C10BDA" w:rsidRPr="003D3D7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C10BDA" w:rsidRPr="003D3D72">
        <w:rPr>
          <w:rFonts w:asciiTheme="minorHAnsi" w:hAnsiTheme="minorHAnsi" w:cstheme="minorHAnsi"/>
          <w:sz w:val="24"/>
          <w:szCs w:val="24"/>
        </w:rPr>
        <w:t>so</w:t>
      </w:r>
      <w:proofErr w:type="spellEnd"/>
      <w:r w:rsidR="00C10BDA"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10BDA" w:rsidRPr="003D3D72">
        <w:rPr>
          <w:rFonts w:asciiTheme="minorHAnsi" w:hAnsiTheme="minorHAnsi" w:cstheme="minorHAnsi"/>
          <w:sz w:val="24"/>
          <w:szCs w:val="24"/>
        </w:rPr>
        <w:t>other</w:t>
      </w:r>
      <w:proofErr w:type="spellEnd"/>
      <w:r w:rsidR="00C10BDA"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10BDA" w:rsidRPr="003D3D72">
        <w:rPr>
          <w:rFonts w:asciiTheme="minorHAnsi" w:hAnsiTheme="minorHAnsi" w:cstheme="minorHAnsi"/>
          <w:sz w:val="24"/>
          <w:szCs w:val="24"/>
        </w:rPr>
        <w:t>users</w:t>
      </w:r>
      <w:proofErr w:type="spellEnd"/>
      <w:r w:rsidR="00C10BDA"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10BDA" w:rsidRPr="003D3D72">
        <w:rPr>
          <w:rFonts w:asciiTheme="minorHAnsi" w:hAnsiTheme="minorHAnsi" w:cstheme="minorHAnsi"/>
          <w:sz w:val="24"/>
          <w:szCs w:val="24"/>
        </w:rPr>
        <w:t>can</w:t>
      </w:r>
      <w:proofErr w:type="spellEnd"/>
      <w:r w:rsidR="00C10BDA"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10BDA" w:rsidRPr="003D3D72">
        <w:rPr>
          <w:rFonts w:asciiTheme="minorHAnsi" w:hAnsiTheme="minorHAnsi" w:cstheme="minorHAnsi"/>
          <w:sz w:val="24"/>
          <w:szCs w:val="24"/>
        </w:rPr>
        <w:t>see</w:t>
      </w:r>
      <w:proofErr w:type="spellEnd"/>
      <w:r w:rsidR="00C10BDA"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10BDA" w:rsidRPr="003D3D72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="00C10BDA" w:rsidRPr="003D3D72">
        <w:rPr>
          <w:rFonts w:asciiTheme="minorHAnsi" w:hAnsiTheme="minorHAnsi" w:cstheme="minorHAnsi"/>
          <w:sz w:val="24"/>
          <w:szCs w:val="24"/>
        </w:rPr>
        <w:t>.</w:t>
      </w:r>
    </w:p>
    <w:p w14:paraId="73A12342" w14:textId="7E65B73D" w:rsidR="00C10BDA" w:rsidRPr="003D3D72" w:rsidRDefault="00AF16AD" w:rsidP="00300E45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Button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called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„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Search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“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opens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up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list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all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registered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blood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>.</w:t>
      </w:r>
    </w:p>
    <w:p w14:paraId="1F339673" w14:textId="057943A1" w:rsidR="00AF16AD" w:rsidRPr="003D3D72" w:rsidRDefault="00AF16AD" w:rsidP="00300E45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Button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called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„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Become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donor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“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puts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into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‘ data base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so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other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can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find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list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>.</w:t>
      </w:r>
    </w:p>
    <w:p w14:paraId="2E41AB4D" w14:textId="67F89C3D" w:rsidR="00AF16AD" w:rsidRPr="003D3D72" w:rsidRDefault="00AF16AD" w:rsidP="00300E45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3D3D72">
        <w:rPr>
          <w:rFonts w:asciiTheme="minorHAnsi" w:hAnsiTheme="minorHAnsi" w:cstheme="minorHAnsi"/>
          <w:sz w:val="24"/>
          <w:szCs w:val="24"/>
        </w:rPr>
        <w:t>Button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called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„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Log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“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opens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up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log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registration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page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428ED65A" w14:textId="7CC213B5" w:rsidR="00256B80" w:rsidRDefault="00256B80" w:rsidP="00300E45">
      <w:pPr>
        <w:rPr>
          <w:rFonts w:asciiTheme="minorHAnsi" w:hAnsiTheme="minorHAnsi" w:cstheme="minorHAnsi"/>
        </w:rPr>
      </w:pPr>
    </w:p>
    <w:p w14:paraId="3C7AFEDD" w14:textId="559044B8" w:rsidR="00256B80" w:rsidRDefault="00256B80" w:rsidP="00300E45">
      <w:pPr>
        <w:rPr>
          <w:rFonts w:asciiTheme="minorHAnsi" w:hAnsiTheme="minorHAnsi" w:cstheme="minorHAnsi"/>
        </w:rPr>
      </w:pPr>
    </w:p>
    <w:p w14:paraId="1AA917EB" w14:textId="71DB0475" w:rsidR="00256B80" w:rsidRDefault="00256B80" w:rsidP="00300E45">
      <w:pPr>
        <w:rPr>
          <w:rFonts w:asciiTheme="minorHAnsi" w:hAnsiTheme="minorHAnsi" w:cstheme="minorHAnsi"/>
        </w:rPr>
      </w:pPr>
    </w:p>
    <w:p w14:paraId="09230412" w14:textId="1F5FEF4C" w:rsidR="00256B80" w:rsidRDefault="00256B80" w:rsidP="00300E45">
      <w:pPr>
        <w:rPr>
          <w:rFonts w:asciiTheme="minorHAnsi" w:hAnsiTheme="minorHAnsi" w:cstheme="minorHAnsi"/>
        </w:rPr>
      </w:pPr>
    </w:p>
    <w:p w14:paraId="3E6BF866" w14:textId="359A6BA3" w:rsidR="00256B80" w:rsidRDefault="00256B80" w:rsidP="00300E45">
      <w:pPr>
        <w:rPr>
          <w:rFonts w:asciiTheme="minorHAnsi" w:hAnsiTheme="minorHAnsi" w:cstheme="minorHAnsi"/>
        </w:rPr>
      </w:pPr>
    </w:p>
    <w:p w14:paraId="5F549743" w14:textId="64D93B75" w:rsidR="00256B80" w:rsidRDefault="00256B80" w:rsidP="00300E45">
      <w:pPr>
        <w:rPr>
          <w:rFonts w:asciiTheme="minorHAnsi" w:hAnsiTheme="minorHAnsi" w:cstheme="minorHAnsi"/>
        </w:rPr>
      </w:pPr>
    </w:p>
    <w:p w14:paraId="515DF423" w14:textId="0EB11EED" w:rsidR="00256B80" w:rsidRDefault="00256B80" w:rsidP="00300E45">
      <w:pPr>
        <w:rPr>
          <w:rFonts w:asciiTheme="minorHAnsi" w:hAnsiTheme="minorHAnsi" w:cstheme="minorHAnsi"/>
        </w:rPr>
      </w:pPr>
    </w:p>
    <w:p w14:paraId="6C7821E5" w14:textId="1051E100" w:rsidR="00256B80" w:rsidRDefault="00256B80" w:rsidP="00300E45">
      <w:pPr>
        <w:rPr>
          <w:rFonts w:asciiTheme="minorHAnsi" w:hAnsiTheme="minorHAnsi" w:cstheme="minorHAnsi"/>
        </w:rPr>
      </w:pPr>
    </w:p>
    <w:p w14:paraId="7660FFB8" w14:textId="023F2019" w:rsidR="00256B80" w:rsidRDefault="00256B80" w:rsidP="00300E45">
      <w:pPr>
        <w:rPr>
          <w:rFonts w:asciiTheme="minorHAnsi" w:hAnsiTheme="minorHAnsi" w:cstheme="minorHAnsi"/>
        </w:rPr>
      </w:pPr>
    </w:p>
    <w:p w14:paraId="4ABF0213" w14:textId="09B83AB9" w:rsidR="00256B80" w:rsidRDefault="00256B80" w:rsidP="00300E45">
      <w:pPr>
        <w:rPr>
          <w:rFonts w:asciiTheme="minorHAnsi" w:hAnsiTheme="minorHAnsi" w:cstheme="minorHAnsi"/>
        </w:rPr>
      </w:pPr>
    </w:p>
    <w:p w14:paraId="75BBC935" w14:textId="51D188CA" w:rsidR="00256B80" w:rsidRDefault="00256B80" w:rsidP="00300E45">
      <w:pPr>
        <w:rPr>
          <w:rFonts w:asciiTheme="minorHAnsi" w:hAnsiTheme="minorHAnsi" w:cstheme="minorHAnsi"/>
        </w:rPr>
      </w:pPr>
    </w:p>
    <w:p w14:paraId="1461E5C7" w14:textId="6A609702" w:rsidR="00256B80" w:rsidRDefault="00256B80" w:rsidP="00300E45">
      <w:pPr>
        <w:rPr>
          <w:rFonts w:asciiTheme="minorHAnsi" w:hAnsiTheme="minorHAnsi" w:cstheme="minorHAnsi"/>
        </w:rPr>
      </w:pPr>
    </w:p>
    <w:p w14:paraId="6B2E9666" w14:textId="5BD746C9" w:rsidR="00256B80" w:rsidRDefault="00256B80" w:rsidP="00300E45">
      <w:pPr>
        <w:rPr>
          <w:rFonts w:asciiTheme="minorHAnsi" w:hAnsiTheme="minorHAnsi" w:cstheme="minorHAnsi"/>
        </w:rPr>
      </w:pPr>
    </w:p>
    <w:p w14:paraId="1D42E3A0" w14:textId="7EE50B54" w:rsidR="00256B80" w:rsidRDefault="00256B80" w:rsidP="00300E45">
      <w:pPr>
        <w:rPr>
          <w:rFonts w:asciiTheme="minorHAnsi" w:hAnsiTheme="minorHAnsi" w:cstheme="minorHAnsi"/>
        </w:rPr>
      </w:pPr>
    </w:p>
    <w:p w14:paraId="23E65B19" w14:textId="4A5C4E2E" w:rsidR="00256B80" w:rsidRPr="003D3D72" w:rsidRDefault="00AF1E7B" w:rsidP="00DC0813">
      <w:pPr>
        <w:pStyle w:val="Heading2"/>
        <w:numPr>
          <w:ilvl w:val="0"/>
          <w:numId w:val="26"/>
        </w:numPr>
      </w:pPr>
      <w:bookmarkStart w:id="4" w:name="_Toc532809746"/>
      <w:proofErr w:type="spellStart"/>
      <w:r>
        <w:t>Become</w:t>
      </w:r>
      <w:proofErr w:type="spellEnd"/>
      <w:r>
        <w:t xml:space="preserve"> a </w:t>
      </w:r>
      <w:proofErr w:type="spellStart"/>
      <w:r>
        <w:t>donor</w:t>
      </w:r>
      <w:bookmarkEnd w:id="4"/>
      <w:proofErr w:type="spellEnd"/>
    </w:p>
    <w:p w14:paraId="515363DE" w14:textId="62D2144D" w:rsidR="00256B80" w:rsidRPr="003D3D72" w:rsidRDefault="00256B80" w:rsidP="00256B80">
      <w:pPr>
        <w:rPr>
          <w:rFonts w:asciiTheme="minorHAnsi" w:hAnsiTheme="minorHAnsi" w:cstheme="minorHAnsi"/>
          <w:noProof/>
          <w:sz w:val="24"/>
          <w:szCs w:val="24"/>
        </w:rPr>
      </w:pPr>
    </w:p>
    <w:p w14:paraId="688AEEEF" w14:textId="1C142166" w:rsidR="00256B80" w:rsidRPr="003D3D72" w:rsidRDefault="00256B80" w:rsidP="00256B80">
      <w:pPr>
        <w:rPr>
          <w:rFonts w:asciiTheme="minorHAnsi" w:hAnsiTheme="minorHAnsi" w:cstheme="minorHAnsi"/>
          <w:sz w:val="24"/>
          <w:szCs w:val="24"/>
        </w:rPr>
      </w:pPr>
    </w:p>
    <w:p w14:paraId="712245AA" w14:textId="6584866C" w:rsidR="00256B80" w:rsidRPr="003D3D72" w:rsidRDefault="00256B80" w:rsidP="00256B80">
      <w:pPr>
        <w:rPr>
          <w:rFonts w:asciiTheme="minorHAnsi" w:hAnsiTheme="minorHAnsi" w:cstheme="minorHAnsi"/>
          <w:sz w:val="24"/>
          <w:szCs w:val="24"/>
        </w:rPr>
      </w:pPr>
      <w:r w:rsidRPr="003D3D72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08C106" wp14:editId="2825D00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737360" cy="288925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D2A34" w14:textId="11536766" w:rsidR="00256B80" w:rsidRPr="003D3D72" w:rsidRDefault="00256B80" w:rsidP="00256B8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3D3D72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a „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Become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donor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“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page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D3D72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Pr="003D3D7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can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update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his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personal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put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his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into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database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so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other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users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can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find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1E7B">
        <w:rPr>
          <w:rFonts w:asciiTheme="minorHAnsi" w:hAnsiTheme="minorHAnsi" w:cstheme="minorHAnsi"/>
          <w:sz w:val="24"/>
          <w:szCs w:val="24"/>
        </w:rPr>
        <w:t>him</w:t>
      </w:r>
      <w:proofErr w:type="spellEnd"/>
      <w:r w:rsidR="00AF1E7B">
        <w:rPr>
          <w:rFonts w:asciiTheme="minorHAnsi" w:hAnsiTheme="minorHAnsi" w:cstheme="minorHAnsi"/>
          <w:sz w:val="24"/>
          <w:szCs w:val="24"/>
        </w:rPr>
        <w:t>.</w:t>
      </w:r>
    </w:p>
    <w:p w14:paraId="3026C4F6" w14:textId="539DE206" w:rsidR="00256B80" w:rsidRDefault="00256B80" w:rsidP="00256B80">
      <w:pPr>
        <w:rPr>
          <w:rFonts w:asciiTheme="minorHAnsi" w:hAnsiTheme="minorHAnsi" w:cstheme="minorHAnsi"/>
        </w:rPr>
      </w:pPr>
    </w:p>
    <w:p w14:paraId="034A6645" w14:textId="134BACB7" w:rsidR="00256B80" w:rsidRDefault="00256B80" w:rsidP="00256B80">
      <w:pPr>
        <w:rPr>
          <w:rFonts w:asciiTheme="minorHAnsi" w:hAnsiTheme="minorHAnsi" w:cstheme="minorHAnsi"/>
        </w:rPr>
      </w:pPr>
    </w:p>
    <w:p w14:paraId="0BE538AA" w14:textId="3B43F7C9" w:rsidR="00256B80" w:rsidRDefault="00256B80" w:rsidP="00256B80">
      <w:pPr>
        <w:rPr>
          <w:rFonts w:asciiTheme="minorHAnsi" w:hAnsiTheme="minorHAnsi" w:cstheme="minorHAnsi"/>
        </w:rPr>
      </w:pPr>
    </w:p>
    <w:p w14:paraId="3985A326" w14:textId="56D0CD6F" w:rsidR="00256B80" w:rsidRDefault="00256B80" w:rsidP="00256B80">
      <w:pPr>
        <w:rPr>
          <w:rFonts w:asciiTheme="minorHAnsi" w:hAnsiTheme="minorHAnsi" w:cstheme="minorHAnsi"/>
        </w:rPr>
      </w:pPr>
    </w:p>
    <w:p w14:paraId="2365F2FE" w14:textId="1927C1AF" w:rsidR="00256B80" w:rsidRDefault="00256B80" w:rsidP="00256B80">
      <w:pPr>
        <w:rPr>
          <w:rFonts w:asciiTheme="minorHAnsi" w:hAnsiTheme="minorHAnsi" w:cstheme="minorHAnsi"/>
        </w:rPr>
      </w:pPr>
    </w:p>
    <w:p w14:paraId="253E0E06" w14:textId="58ACBF8A" w:rsidR="00256B80" w:rsidRDefault="00256B80" w:rsidP="00256B80">
      <w:pPr>
        <w:rPr>
          <w:rFonts w:asciiTheme="minorHAnsi" w:hAnsiTheme="minorHAnsi" w:cstheme="minorHAnsi"/>
        </w:rPr>
      </w:pPr>
    </w:p>
    <w:p w14:paraId="763CF648" w14:textId="1BC1309A" w:rsidR="00256B80" w:rsidRDefault="00256B80" w:rsidP="00256B80">
      <w:pPr>
        <w:rPr>
          <w:rFonts w:asciiTheme="minorHAnsi" w:hAnsiTheme="minorHAnsi" w:cstheme="minorHAnsi"/>
        </w:rPr>
      </w:pPr>
    </w:p>
    <w:p w14:paraId="5D7254F1" w14:textId="063188F5" w:rsidR="00256B80" w:rsidRDefault="00256B80" w:rsidP="00256B80">
      <w:pPr>
        <w:rPr>
          <w:rFonts w:asciiTheme="minorHAnsi" w:hAnsiTheme="minorHAnsi" w:cstheme="minorHAnsi"/>
        </w:rPr>
      </w:pPr>
    </w:p>
    <w:p w14:paraId="355FC598" w14:textId="362C209A" w:rsidR="00256B80" w:rsidRDefault="00256B80" w:rsidP="00256B80">
      <w:pPr>
        <w:rPr>
          <w:rFonts w:asciiTheme="minorHAnsi" w:hAnsiTheme="minorHAnsi" w:cstheme="minorHAnsi"/>
        </w:rPr>
      </w:pPr>
    </w:p>
    <w:p w14:paraId="55EB7941" w14:textId="45978D20" w:rsidR="00256B80" w:rsidRDefault="00256B80" w:rsidP="00256B80">
      <w:pPr>
        <w:rPr>
          <w:rFonts w:asciiTheme="minorHAnsi" w:hAnsiTheme="minorHAnsi" w:cstheme="minorHAnsi"/>
        </w:rPr>
      </w:pPr>
    </w:p>
    <w:p w14:paraId="620DEEA6" w14:textId="4B8930F8" w:rsidR="00256B80" w:rsidRDefault="00256B80" w:rsidP="00256B80">
      <w:pPr>
        <w:rPr>
          <w:rFonts w:asciiTheme="minorHAnsi" w:hAnsiTheme="minorHAnsi" w:cstheme="minorHAnsi"/>
        </w:rPr>
      </w:pPr>
    </w:p>
    <w:p w14:paraId="69286BB0" w14:textId="4EB837B9" w:rsidR="00256B80" w:rsidRDefault="00256B80" w:rsidP="00256B80">
      <w:pPr>
        <w:rPr>
          <w:rFonts w:asciiTheme="minorHAnsi" w:hAnsiTheme="minorHAnsi" w:cstheme="minorHAnsi"/>
        </w:rPr>
      </w:pPr>
    </w:p>
    <w:p w14:paraId="0C3E868F" w14:textId="55BCC0F6" w:rsidR="00256B80" w:rsidRDefault="00256B80" w:rsidP="00256B80">
      <w:pPr>
        <w:rPr>
          <w:rFonts w:asciiTheme="minorHAnsi" w:hAnsiTheme="minorHAnsi" w:cstheme="minorHAnsi"/>
        </w:rPr>
      </w:pPr>
    </w:p>
    <w:p w14:paraId="4543933B" w14:textId="4C740D8F" w:rsidR="00256B80" w:rsidRDefault="00256B80" w:rsidP="00256B80">
      <w:pPr>
        <w:rPr>
          <w:rFonts w:asciiTheme="minorHAnsi" w:hAnsiTheme="minorHAnsi" w:cstheme="minorHAnsi"/>
        </w:rPr>
      </w:pPr>
    </w:p>
    <w:p w14:paraId="1B38F999" w14:textId="73CC2378" w:rsidR="00256B80" w:rsidRDefault="00256B80" w:rsidP="00256B80">
      <w:pPr>
        <w:rPr>
          <w:rFonts w:asciiTheme="minorHAnsi" w:hAnsiTheme="minorHAnsi" w:cstheme="minorHAnsi"/>
        </w:rPr>
      </w:pPr>
    </w:p>
    <w:p w14:paraId="797997F8" w14:textId="48C7FC28" w:rsidR="00256B80" w:rsidRDefault="00256B80" w:rsidP="00256B80">
      <w:pPr>
        <w:rPr>
          <w:rFonts w:asciiTheme="minorHAnsi" w:hAnsiTheme="minorHAnsi" w:cstheme="minorHAnsi"/>
        </w:rPr>
      </w:pPr>
    </w:p>
    <w:p w14:paraId="3B215622" w14:textId="08F23AC2" w:rsidR="00256B80" w:rsidRDefault="00256B80" w:rsidP="00256B80">
      <w:pPr>
        <w:rPr>
          <w:rFonts w:asciiTheme="minorHAnsi" w:hAnsiTheme="minorHAnsi" w:cstheme="minorHAnsi"/>
        </w:rPr>
      </w:pPr>
    </w:p>
    <w:p w14:paraId="4FC4E73D" w14:textId="499DCB27" w:rsidR="00256B80" w:rsidRPr="00DC0813" w:rsidRDefault="00256B80" w:rsidP="00DC0813">
      <w:pPr>
        <w:pStyle w:val="Heading2"/>
        <w:numPr>
          <w:ilvl w:val="0"/>
          <w:numId w:val="26"/>
        </w:numPr>
      </w:pPr>
      <w:bookmarkStart w:id="5" w:name="_Toc532809747"/>
      <w:proofErr w:type="spellStart"/>
      <w:r w:rsidRPr="00DC0813">
        <w:lastRenderedPageBreak/>
        <w:t>Search</w:t>
      </w:r>
      <w:proofErr w:type="spellEnd"/>
      <w:r w:rsidRPr="00DC0813">
        <w:t xml:space="preserve"> </w:t>
      </w:r>
      <w:proofErr w:type="spellStart"/>
      <w:r w:rsidRPr="00DC0813">
        <w:t>for</w:t>
      </w:r>
      <w:proofErr w:type="spellEnd"/>
      <w:r w:rsidRPr="00DC0813">
        <w:t xml:space="preserve"> </w:t>
      </w:r>
      <w:proofErr w:type="spellStart"/>
      <w:r w:rsidRPr="00DC0813">
        <w:t>donors</w:t>
      </w:r>
      <w:bookmarkEnd w:id="5"/>
      <w:proofErr w:type="spellEnd"/>
    </w:p>
    <w:p w14:paraId="4587835D" w14:textId="77777777" w:rsidR="006714B8" w:rsidRPr="006714B8" w:rsidRDefault="006714B8" w:rsidP="006714B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969AFF8" w14:textId="5B3B7A95" w:rsidR="00256B80" w:rsidRPr="006714B8" w:rsidRDefault="00691009" w:rsidP="00256B8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488D88" wp14:editId="31B0CEC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664208" cy="277826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77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1DAC5" w14:textId="420CA9BD" w:rsidR="00256B80" w:rsidRPr="006714B8" w:rsidRDefault="006714B8" w:rsidP="00256B8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6714B8">
        <w:rPr>
          <w:rFonts w:asciiTheme="minorHAnsi" w:hAnsiTheme="minorHAnsi" w:cstheme="minorHAnsi"/>
          <w:sz w:val="24"/>
          <w:szCs w:val="24"/>
        </w:rPr>
        <w:t>When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„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Search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“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window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opened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can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view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list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all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714B8">
        <w:rPr>
          <w:rFonts w:asciiTheme="minorHAnsi" w:hAnsiTheme="minorHAnsi" w:cstheme="minorHAnsi"/>
          <w:sz w:val="24"/>
          <w:szCs w:val="24"/>
        </w:rPr>
        <w:t>database</w:t>
      </w:r>
      <w:proofErr w:type="spellEnd"/>
      <w:r w:rsidRPr="006714B8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When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pressed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on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specific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donor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window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donor‘s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personal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91009">
        <w:rPr>
          <w:rFonts w:asciiTheme="minorHAnsi" w:hAnsiTheme="minorHAnsi" w:cstheme="minorHAnsi"/>
          <w:sz w:val="24"/>
          <w:szCs w:val="24"/>
        </w:rPr>
        <w:t>opens</w:t>
      </w:r>
      <w:proofErr w:type="spellEnd"/>
      <w:r w:rsidR="00691009">
        <w:rPr>
          <w:rFonts w:asciiTheme="minorHAnsi" w:hAnsiTheme="minorHAnsi" w:cstheme="minorHAnsi"/>
          <w:sz w:val="24"/>
          <w:szCs w:val="24"/>
        </w:rPr>
        <w:t>.</w:t>
      </w:r>
    </w:p>
    <w:p w14:paraId="6273E36F" w14:textId="12E91303" w:rsidR="006714B8" w:rsidRDefault="006714B8" w:rsidP="00256B80">
      <w:pPr>
        <w:rPr>
          <w:rFonts w:asciiTheme="minorHAnsi" w:hAnsiTheme="minorHAnsi" w:cstheme="minorHAnsi"/>
        </w:rPr>
      </w:pPr>
    </w:p>
    <w:p w14:paraId="128B0CF8" w14:textId="7B7D4661" w:rsidR="006714B8" w:rsidRDefault="006714B8" w:rsidP="00256B80">
      <w:pPr>
        <w:rPr>
          <w:rFonts w:asciiTheme="minorHAnsi" w:hAnsiTheme="minorHAnsi" w:cstheme="minorHAnsi"/>
        </w:rPr>
      </w:pPr>
    </w:p>
    <w:p w14:paraId="1001F199" w14:textId="359E45E3" w:rsidR="006714B8" w:rsidRDefault="006714B8" w:rsidP="00256B80">
      <w:pPr>
        <w:rPr>
          <w:rFonts w:asciiTheme="minorHAnsi" w:hAnsiTheme="minorHAnsi" w:cstheme="minorHAnsi"/>
        </w:rPr>
      </w:pPr>
    </w:p>
    <w:p w14:paraId="13EBDE00" w14:textId="34367764" w:rsidR="006714B8" w:rsidRDefault="006714B8" w:rsidP="00256B80">
      <w:pPr>
        <w:rPr>
          <w:rFonts w:asciiTheme="minorHAnsi" w:hAnsiTheme="minorHAnsi" w:cstheme="minorHAnsi"/>
        </w:rPr>
      </w:pPr>
    </w:p>
    <w:p w14:paraId="288F0302" w14:textId="117328BD" w:rsidR="006714B8" w:rsidRDefault="006714B8" w:rsidP="00256B80">
      <w:pPr>
        <w:rPr>
          <w:rFonts w:asciiTheme="minorHAnsi" w:hAnsiTheme="minorHAnsi" w:cstheme="minorHAnsi"/>
        </w:rPr>
      </w:pPr>
    </w:p>
    <w:p w14:paraId="09EE994E" w14:textId="217BF31F" w:rsidR="006714B8" w:rsidRDefault="006714B8" w:rsidP="00256B80">
      <w:pPr>
        <w:rPr>
          <w:rFonts w:asciiTheme="minorHAnsi" w:hAnsiTheme="minorHAnsi" w:cstheme="minorHAnsi"/>
        </w:rPr>
      </w:pPr>
    </w:p>
    <w:p w14:paraId="2B2A9F11" w14:textId="1D250880" w:rsidR="006714B8" w:rsidRDefault="006714B8" w:rsidP="00256B80">
      <w:pPr>
        <w:rPr>
          <w:rFonts w:asciiTheme="minorHAnsi" w:hAnsiTheme="minorHAnsi" w:cstheme="minorHAnsi"/>
        </w:rPr>
      </w:pPr>
    </w:p>
    <w:p w14:paraId="30C3C841" w14:textId="61E63077" w:rsidR="006714B8" w:rsidRDefault="006714B8" w:rsidP="00256B80">
      <w:pPr>
        <w:rPr>
          <w:rFonts w:asciiTheme="minorHAnsi" w:hAnsiTheme="minorHAnsi" w:cstheme="minorHAnsi"/>
        </w:rPr>
      </w:pPr>
    </w:p>
    <w:p w14:paraId="56DE30AD" w14:textId="24FE48D2" w:rsidR="006714B8" w:rsidRDefault="006714B8" w:rsidP="00256B80">
      <w:pPr>
        <w:rPr>
          <w:rFonts w:asciiTheme="minorHAnsi" w:hAnsiTheme="minorHAnsi" w:cstheme="minorHAnsi"/>
        </w:rPr>
      </w:pPr>
    </w:p>
    <w:p w14:paraId="4A3C7050" w14:textId="0BAD869B" w:rsidR="006714B8" w:rsidRDefault="006714B8" w:rsidP="00256B80">
      <w:pPr>
        <w:rPr>
          <w:rFonts w:asciiTheme="minorHAnsi" w:hAnsiTheme="minorHAnsi" w:cstheme="minorHAnsi"/>
        </w:rPr>
      </w:pPr>
    </w:p>
    <w:p w14:paraId="1B119E1C" w14:textId="0DEB5BB0" w:rsidR="006714B8" w:rsidRDefault="006714B8" w:rsidP="00256B80">
      <w:pPr>
        <w:rPr>
          <w:rFonts w:asciiTheme="minorHAnsi" w:hAnsiTheme="minorHAnsi" w:cstheme="minorHAnsi"/>
        </w:rPr>
      </w:pPr>
    </w:p>
    <w:p w14:paraId="1929154E" w14:textId="582304CF" w:rsidR="006714B8" w:rsidRDefault="006714B8" w:rsidP="00256B80">
      <w:pPr>
        <w:rPr>
          <w:rFonts w:asciiTheme="minorHAnsi" w:hAnsiTheme="minorHAnsi" w:cstheme="minorHAnsi"/>
        </w:rPr>
      </w:pPr>
    </w:p>
    <w:p w14:paraId="527C713C" w14:textId="0B10E431" w:rsidR="006714B8" w:rsidRDefault="006714B8" w:rsidP="00256B80">
      <w:pPr>
        <w:rPr>
          <w:rFonts w:asciiTheme="minorHAnsi" w:hAnsiTheme="minorHAnsi" w:cstheme="minorHAnsi"/>
        </w:rPr>
      </w:pPr>
    </w:p>
    <w:p w14:paraId="220ED3AA" w14:textId="7B37808E" w:rsidR="006714B8" w:rsidRDefault="006714B8" w:rsidP="00256B80">
      <w:pPr>
        <w:rPr>
          <w:rFonts w:asciiTheme="minorHAnsi" w:hAnsiTheme="minorHAnsi" w:cstheme="minorHAnsi"/>
        </w:rPr>
      </w:pPr>
    </w:p>
    <w:p w14:paraId="1B4BC279" w14:textId="77777777" w:rsidR="006714B8" w:rsidRDefault="006714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2B02991" w14:textId="7FB19D25" w:rsidR="006714B8" w:rsidRPr="009F173F" w:rsidRDefault="006714B8" w:rsidP="00DC0813">
      <w:pPr>
        <w:pStyle w:val="Heading1"/>
        <w:numPr>
          <w:ilvl w:val="0"/>
          <w:numId w:val="0"/>
        </w:numPr>
      </w:pPr>
      <w:bookmarkStart w:id="6" w:name="_Toc532809748"/>
      <w:proofErr w:type="spellStart"/>
      <w:r w:rsidRPr="009F173F">
        <w:lastRenderedPageBreak/>
        <w:t>Implementation</w:t>
      </w:r>
      <w:bookmarkEnd w:id="6"/>
      <w:proofErr w:type="spellEnd"/>
    </w:p>
    <w:p w14:paraId="5BE689A1" w14:textId="363AC2A0" w:rsidR="006714B8" w:rsidRDefault="006714B8" w:rsidP="00256B80">
      <w:pPr>
        <w:rPr>
          <w:rFonts w:asciiTheme="minorHAnsi" w:hAnsiTheme="minorHAnsi" w:cstheme="minorHAnsi"/>
        </w:rPr>
      </w:pPr>
    </w:p>
    <w:p w14:paraId="07494580" w14:textId="5134E8E7" w:rsidR="006714B8" w:rsidRPr="00DC0813" w:rsidRDefault="006714B8" w:rsidP="00256B8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DC0813">
        <w:rPr>
          <w:rFonts w:asciiTheme="minorHAnsi" w:hAnsiTheme="minorHAnsi" w:cstheme="minorHAnsi"/>
          <w:sz w:val="24"/>
          <w:szCs w:val="24"/>
        </w:rPr>
        <w:t>So</w:t>
      </w:r>
      <w:proofErr w:type="spellEnd"/>
      <w:r w:rsidRPr="00DC081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C0813">
        <w:rPr>
          <w:rFonts w:asciiTheme="minorHAnsi" w:hAnsiTheme="minorHAnsi" w:cstheme="minorHAnsi"/>
          <w:sz w:val="24"/>
          <w:szCs w:val="24"/>
        </w:rPr>
        <w:t>far</w:t>
      </w:r>
      <w:proofErr w:type="spellEnd"/>
      <w:r w:rsidRPr="00DC081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C0813">
        <w:rPr>
          <w:rFonts w:asciiTheme="minorHAnsi" w:hAnsiTheme="minorHAnsi" w:cstheme="minorHAnsi"/>
          <w:sz w:val="24"/>
          <w:szCs w:val="24"/>
        </w:rPr>
        <w:t>these</w:t>
      </w:r>
      <w:proofErr w:type="spellEnd"/>
      <w:r w:rsidRPr="00DC081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C0813">
        <w:rPr>
          <w:rFonts w:asciiTheme="minorHAnsi" w:hAnsiTheme="minorHAnsi" w:cstheme="minorHAnsi"/>
          <w:sz w:val="24"/>
          <w:szCs w:val="24"/>
        </w:rPr>
        <w:t>implementation</w:t>
      </w:r>
      <w:proofErr w:type="spellEnd"/>
      <w:r w:rsidRPr="00DC081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C0813">
        <w:rPr>
          <w:rFonts w:asciiTheme="minorHAnsi" w:hAnsiTheme="minorHAnsi" w:cstheme="minorHAnsi"/>
          <w:sz w:val="24"/>
          <w:szCs w:val="24"/>
        </w:rPr>
        <w:t>steps</w:t>
      </w:r>
      <w:proofErr w:type="spellEnd"/>
      <w:r w:rsidRPr="00DC081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C0813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DC081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C0813">
        <w:rPr>
          <w:rFonts w:asciiTheme="minorHAnsi" w:hAnsiTheme="minorHAnsi" w:cstheme="minorHAnsi"/>
          <w:sz w:val="24"/>
          <w:szCs w:val="24"/>
        </w:rPr>
        <w:t>been</w:t>
      </w:r>
      <w:proofErr w:type="spellEnd"/>
      <w:r w:rsidRPr="00DC081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C0813">
        <w:rPr>
          <w:rFonts w:asciiTheme="minorHAnsi" w:hAnsiTheme="minorHAnsi" w:cstheme="minorHAnsi"/>
          <w:sz w:val="24"/>
          <w:szCs w:val="24"/>
        </w:rPr>
        <w:t>acomplished</w:t>
      </w:r>
      <w:proofErr w:type="spellEnd"/>
      <w:r w:rsidRPr="00DC0813">
        <w:rPr>
          <w:rFonts w:asciiTheme="minorHAnsi" w:hAnsiTheme="minorHAnsi" w:cstheme="minorHAnsi"/>
          <w:sz w:val="24"/>
          <w:szCs w:val="24"/>
        </w:rPr>
        <w:t>:</w:t>
      </w:r>
    </w:p>
    <w:p w14:paraId="75D7D1F6" w14:textId="739EC7B8" w:rsidR="006714B8" w:rsidRPr="00DC0813" w:rsidRDefault="006714B8" w:rsidP="00256B80">
      <w:pPr>
        <w:rPr>
          <w:rFonts w:asciiTheme="minorHAnsi" w:hAnsiTheme="minorHAnsi" w:cstheme="minorHAnsi"/>
          <w:sz w:val="24"/>
          <w:szCs w:val="24"/>
        </w:rPr>
      </w:pPr>
    </w:p>
    <w:p w14:paraId="2D60D9B4" w14:textId="044DFFC9" w:rsidR="006714B8" w:rsidRPr="00DC0813" w:rsidRDefault="00F1038D" w:rsidP="006714B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i/>
          <w:sz w:val="24"/>
          <w:szCs w:val="24"/>
        </w:rPr>
        <w:t>Entity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class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Donor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donor</w:t>
      </w:r>
      <w:proofErr w:type="spellEnd"/>
      <w:r w:rsidR="006714B8" w:rsidRPr="00DC0813">
        <w:rPr>
          <w:rFonts w:asciiTheme="minorHAnsi" w:hAnsiTheme="minorHAnsi" w:cstheme="minorHAnsi"/>
          <w:sz w:val="24"/>
          <w:szCs w:val="24"/>
        </w:rPr>
        <w:t>;</w:t>
      </w:r>
    </w:p>
    <w:p w14:paraId="51F924DF" w14:textId="77777777" w:rsidR="009F173F" w:rsidRDefault="009F173F" w:rsidP="009F173F">
      <w:pPr>
        <w:pStyle w:val="ListParagraph"/>
        <w:rPr>
          <w:rFonts w:asciiTheme="minorHAnsi" w:hAnsiTheme="minorHAnsi" w:cstheme="minorHAnsi"/>
        </w:rPr>
      </w:pPr>
    </w:p>
    <w:p w14:paraId="5D86527A" w14:textId="77777777" w:rsidR="00AF1E7B" w:rsidRPr="00AF1E7B" w:rsidRDefault="00AF1E7B" w:rsidP="00AF1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edu.ktu.bloodconnect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java.io.Serializable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Donor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implements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Serializable 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firstName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lastName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phoneNumber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bloodType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int 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age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email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city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Donor(){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Donor(String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firstName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String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lastName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String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phoneNumber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String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bloodType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age, String email, String city) 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firstName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firstName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lastName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lastName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phoneNumber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phoneNumber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bloodType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bloodType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age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age;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email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email;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city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city;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getFirstName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firstName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getLastName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lastName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getPhoneNumber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phoneNumber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getBloodType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bloodType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int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getAge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age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getEmail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email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getCity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city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60E8E92A" w14:textId="68446CA0" w:rsidR="009F173F" w:rsidRDefault="009F173F" w:rsidP="009F173F">
      <w:pPr>
        <w:rPr>
          <w:rFonts w:asciiTheme="minorHAnsi" w:hAnsiTheme="minorHAnsi" w:cstheme="minorHAnsi"/>
        </w:rPr>
      </w:pPr>
    </w:p>
    <w:p w14:paraId="2408143D" w14:textId="64FD2107" w:rsidR="00AF1E7B" w:rsidRDefault="00AF1E7B" w:rsidP="009F173F">
      <w:pPr>
        <w:rPr>
          <w:rFonts w:asciiTheme="minorHAnsi" w:hAnsiTheme="minorHAnsi" w:cstheme="minorHAnsi"/>
        </w:rPr>
      </w:pPr>
    </w:p>
    <w:p w14:paraId="5DE90493" w14:textId="4F615EFB" w:rsidR="00AF1E7B" w:rsidRDefault="00AF1E7B" w:rsidP="009F173F">
      <w:pPr>
        <w:rPr>
          <w:rFonts w:asciiTheme="minorHAnsi" w:hAnsiTheme="minorHAnsi" w:cstheme="minorHAnsi"/>
        </w:rPr>
      </w:pPr>
    </w:p>
    <w:p w14:paraId="6585AC62" w14:textId="54330657" w:rsidR="00AF1E7B" w:rsidRDefault="00AF1E7B" w:rsidP="009F173F">
      <w:pPr>
        <w:rPr>
          <w:rFonts w:asciiTheme="minorHAnsi" w:hAnsiTheme="minorHAnsi" w:cstheme="minorHAnsi"/>
        </w:rPr>
      </w:pPr>
    </w:p>
    <w:p w14:paraId="4487102C" w14:textId="0C84364A" w:rsidR="00AF1E7B" w:rsidRDefault="00AF1E7B" w:rsidP="009F173F">
      <w:pPr>
        <w:rPr>
          <w:rFonts w:asciiTheme="minorHAnsi" w:hAnsiTheme="minorHAnsi" w:cstheme="minorHAnsi"/>
        </w:rPr>
      </w:pPr>
    </w:p>
    <w:p w14:paraId="4723613E" w14:textId="77777777" w:rsidR="00AF1E7B" w:rsidRDefault="00AF1E7B" w:rsidP="009F173F">
      <w:pPr>
        <w:rPr>
          <w:rFonts w:asciiTheme="minorHAnsi" w:hAnsiTheme="minorHAnsi" w:cstheme="minorHAnsi"/>
        </w:rPr>
      </w:pPr>
    </w:p>
    <w:p w14:paraId="4C033163" w14:textId="68E8671A" w:rsidR="009F173F" w:rsidRDefault="009F173F" w:rsidP="009F173F">
      <w:pPr>
        <w:rPr>
          <w:rFonts w:asciiTheme="minorHAnsi" w:hAnsiTheme="minorHAnsi" w:cstheme="minorHAnsi"/>
        </w:rPr>
      </w:pPr>
    </w:p>
    <w:p w14:paraId="36C84350" w14:textId="3BCB18FF" w:rsidR="009F173F" w:rsidRDefault="009F173F" w:rsidP="009F173F">
      <w:pPr>
        <w:rPr>
          <w:rFonts w:asciiTheme="minorHAnsi" w:hAnsiTheme="minorHAnsi" w:cstheme="minorHAnsi"/>
        </w:rPr>
      </w:pPr>
    </w:p>
    <w:p w14:paraId="798ACCAB" w14:textId="5CDABAC0" w:rsidR="009F173F" w:rsidRDefault="009F173F" w:rsidP="009F173F">
      <w:pPr>
        <w:rPr>
          <w:rFonts w:asciiTheme="minorHAnsi" w:hAnsiTheme="minorHAnsi" w:cstheme="minorHAnsi"/>
        </w:rPr>
      </w:pPr>
    </w:p>
    <w:p w14:paraId="4E3B30B0" w14:textId="4FC7C114" w:rsidR="009F173F" w:rsidRDefault="009F173F" w:rsidP="009F173F">
      <w:pPr>
        <w:rPr>
          <w:rFonts w:asciiTheme="minorHAnsi" w:hAnsiTheme="minorHAnsi" w:cstheme="minorHAnsi"/>
        </w:rPr>
      </w:pPr>
    </w:p>
    <w:p w14:paraId="3D4700BF" w14:textId="77777777" w:rsidR="009F173F" w:rsidRPr="009F173F" w:rsidRDefault="009F173F" w:rsidP="009F173F">
      <w:pPr>
        <w:rPr>
          <w:rFonts w:asciiTheme="minorHAnsi" w:hAnsiTheme="minorHAnsi" w:cstheme="minorHAnsi"/>
        </w:rPr>
      </w:pPr>
    </w:p>
    <w:p w14:paraId="325BBC5C" w14:textId="5E44A381" w:rsidR="006714B8" w:rsidRPr="00DC0813" w:rsidRDefault="00F1038D" w:rsidP="006714B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lastRenderedPageBreak/>
        <w:t>Home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page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4"/>
        </w:rPr>
        <w:t>When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opening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for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first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time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user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has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put </w:t>
      </w:r>
      <w:proofErr w:type="spellStart"/>
      <w:r>
        <w:rPr>
          <w:rFonts w:asciiTheme="minorHAnsi" w:hAnsiTheme="minorHAnsi" w:cstheme="minorHAnsi"/>
          <w:sz w:val="24"/>
          <w:szCs w:val="24"/>
        </w:rPr>
        <w:t>his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name </w:t>
      </w:r>
      <w:proofErr w:type="spellStart"/>
      <w:r>
        <w:rPr>
          <w:rFonts w:asciiTheme="minorHAnsi" w:hAnsiTheme="minorHAnsi" w:cstheme="minorHAnsi"/>
          <w:sz w:val="24"/>
          <w:szCs w:val="24"/>
        </w:rPr>
        <w:t>and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email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address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</w:t>
      </w:r>
      <w:proofErr w:type="spellStart"/>
      <w:r>
        <w:rPr>
          <w:rFonts w:asciiTheme="minorHAnsi" w:hAnsiTheme="minorHAnsi" w:cstheme="minorHAnsi"/>
          <w:sz w:val="24"/>
          <w:szCs w:val="24"/>
        </w:rPr>
        <w:t>continue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using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4"/>
        </w:rPr>
        <w:t>After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registration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every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time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when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opening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homepage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loads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SharedPreferences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instance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saves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user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email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address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user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can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stay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logged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in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2671738D" w14:textId="2F3FAAA5" w:rsidR="009F173F" w:rsidRDefault="009F173F" w:rsidP="009F173F">
      <w:pPr>
        <w:rPr>
          <w:rFonts w:asciiTheme="minorHAnsi" w:hAnsiTheme="minorHAnsi" w:cstheme="minorHAnsi"/>
        </w:rPr>
      </w:pPr>
    </w:p>
    <w:p w14:paraId="452F6EE6" w14:textId="77777777" w:rsidR="00F1038D" w:rsidRPr="00F1038D" w:rsidRDefault="00F1038D" w:rsidP="00F10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edu.ktu.bloodconnect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android.content.Context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android.content.Intent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android.content.SharedPreferences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android.os.Bundle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android.support.v7.app.AppCompatActivity;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android.view.View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android.widget.Button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android.widget.EditText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android.widget.TextView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HomePageActivity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AppCompatActivity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Context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context</w:t>
      </w:r>
      <w:proofErr w:type="spellEnd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Button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becomeDonorButton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Button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showDonorsButton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registerName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registerEmail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Button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registerButton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F1038D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F1038D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onCreate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(Bundle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savedInstanceState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.onCreate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savedInstanceState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SharedPreferences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sharedPreferences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getSharedPreferences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Constants.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SHARED_PREFS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MODE_PRIVATE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boolean</w:t>
      </w:r>
      <w:proofErr w:type="spellEnd"/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isRegistered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sharedPreferences.getBoolean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Constants.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IS_REGISTERED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false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isRegistered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loadHomePage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else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loadRegistrationPage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void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loadHomePage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setContentView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R.layout.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home_page_activity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becomeDonorButton</w:t>
      </w:r>
      <w:proofErr w:type="spellEnd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(Button)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becomeDonorButton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becomeDonorButton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.setOnClickListener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View.OnClickListener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F1038D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F1038D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onClick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(View v) 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Intent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Intent(</w:t>
      </w:r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context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BecomeDonorActivity.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intent.putExtra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F1038D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"flag"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true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context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.startActivity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(intent);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showDonorsButton</w:t>
      </w:r>
      <w:proofErr w:type="spellEnd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(Button)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showDonorsButton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showDonorsButton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.setOnClickListener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View.OnClickListener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F1038D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F1038D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onClick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(View v) 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Intent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Intent(</w:t>
      </w:r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context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ShowDonorsActivity.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intent.putExtra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F1038D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"flag"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true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context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.startActivity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(intent);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void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loadRegistrationPage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setContentView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R.layout.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activity_register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registerButton</w:t>
      </w:r>
      <w:proofErr w:type="spellEnd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(Button)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start_button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registerName</w:t>
      </w:r>
      <w:proofErr w:type="spellEnd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register_name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registerEmail</w:t>
      </w:r>
      <w:proofErr w:type="spellEnd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register_email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registerButton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.setOnClickListener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View.OnClickListener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F1038D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F1038D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onClick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(View v) 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saveRegistration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Intent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Intent(</w:t>
      </w:r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context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HomePageActivity.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intent.putExtra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F1038D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"flag"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true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context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.startActivity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(intent);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lastRenderedPageBreak/>
        <w:t xml:space="preserve">            }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void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saveRegistration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(){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SharedPreferences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sharedPreferences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getSharedPreferences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Constants.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SHARED_PREFS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MODE_PRIVATE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SharedPreferences.Editor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editor =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sharedPreferences.edit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editor.putString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Constants.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EMAIL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registerEmail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toString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editor.putString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(Constants.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NAME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F1038D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registerName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toString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editor.putBoolean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Constants.</w:t>
      </w:r>
      <w:r w:rsidRPr="00F1038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IS_REGISTERED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F1038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true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editor.apply</w:t>
      </w:r>
      <w:proofErr w:type="spellEnd"/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F1038D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7AD722D3" w14:textId="1DB02CF1" w:rsidR="009F173F" w:rsidRDefault="00F1038D" w:rsidP="009F173F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0FD90C2" wp14:editId="0AADCE21">
            <wp:extent cx="1515533" cy="2703611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123" cy="277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53A">
        <w:rPr>
          <w:rFonts w:asciiTheme="minorHAnsi" w:hAnsiTheme="minorHAnsi" w:cstheme="minorHAnsi"/>
        </w:rPr>
        <w:t xml:space="preserve">  </w:t>
      </w:r>
      <w:r w:rsidR="0081353A">
        <w:rPr>
          <w:noProof/>
        </w:rPr>
        <w:drawing>
          <wp:inline distT="0" distB="0" distL="0" distR="0" wp14:anchorId="0AB8DBDE" wp14:editId="4CD5B780">
            <wp:extent cx="1508760" cy="269835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1043" cy="272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44CC" w14:textId="4822B385" w:rsidR="009F173F" w:rsidRDefault="009F173F" w:rsidP="009F173F">
      <w:pPr>
        <w:rPr>
          <w:rFonts w:asciiTheme="minorHAnsi" w:hAnsiTheme="minorHAnsi" w:cstheme="minorHAnsi"/>
        </w:rPr>
      </w:pPr>
    </w:p>
    <w:p w14:paraId="764DD658" w14:textId="2324F6CA" w:rsidR="0081353A" w:rsidRDefault="0081353A" w:rsidP="009F173F">
      <w:pPr>
        <w:rPr>
          <w:rFonts w:asciiTheme="minorHAnsi" w:hAnsiTheme="minorHAnsi" w:cstheme="minorHAnsi"/>
        </w:rPr>
      </w:pPr>
    </w:p>
    <w:p w14:paraId="5C1C70EF" w14:textId="4A255A97" w:rsidR="0081353A" w:rsidRDefault="0081353A" w:rsidP="009F173F">
      <w:pPr>
        <w:rPr>
          <w:rFonts w:asciiTheme="minorHAnsi" w:hAnsiTheme="minorHAnsi" w:cstheme="minorHAnsi"/>
        </w:rPr>
      </w:pPr>
    </w:p>
    <w:p w14:paraId="16111D90" w14:textId="29A7D476" w:rsidR="0081353A" w:rsidRDefault="0081353A" w:rsidP="009F173F">
      <w:pPr>
        <w:rPr>
          <w:rFonts w:asciiTheme="minorHAnsi" w:hAnsiTheme="minorHAnsi" w:cstheme="minorHAnsi"/>
        </w:rPr>
      </w:pPr>
    </w:p>
    <w:p w14:paraId="268E80B8" w14:textId="43ECE21E" w:rsidR="0081353A" w:rsidRDefault="0081353A" w:rsidP="009F173F">
      <w:pPr>
        <w:rPr>
          <w:rFonts w:asciiTheme="minorHAnsi" w:hAnsiTheme="minorHAnsi" w:cstheme="minorHAnsi"/>
        </w:rPr>
      </w:pPr>
    </w:p>
    <w:p w14:paraId="71AB797A" w14:textId="77777777" w:rsidR="0081353A" w:rsidRPr="009F173F" w:rsidRDefault="0081353A" w:rsidP="009F173F">
      <w:pPr>
        <w:rPr>
          <w:rFonts w:asciiTheme="minorHAnsi" w:hAnsiTheme="minorHAnsi" w:cstheme="minorHAnsi"/>
        </w:rPr>
      </w:pPr>
    </w:p>
    <w:p w14:paraId="50D4D36A" w14:textId="0AA7B157" w:rsidR="009F173F" w:rsidRPr="00DC0813" w:rsidRDefault="00F1038D" w:rsidP="006714B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Becoming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donor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page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can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put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himself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donor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by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presssing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„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Become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donor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“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button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filling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personal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details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form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When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button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„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Submit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“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pressed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users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put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187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87CE9">
        <w:rPr>
          <w:rFonts w:asciiTheme="minorHAnsi" w:hAnsiTheme="minorHAnsi" w:cstheme="minorHAnsi"/>
          <w:sz w:val="24"/>
          <w:szCs w:val="24"/>
        </w:rPr>
        <w:t>database</w:t>
      </w:r>
      <w:proofErr w:type="spellEnd"/>
      <w:r w:rsidR="009F173F" w:rsidRPr="00DC0813">
        <w:rPr>
          <w:rFonts w:asciiTheme="minorHAnsi" w:hAnsiTheme="minorHAnsi" w:cstheme="minorHAnsi"/>
          <w:sz w:val="24"/>
          <w:szCs w:val="24"/>
        </w:rPr>
        <w:t>;</w:t>
      </w:r>
    </w:p>
    <w:p w14:paraId="6E2C3CAD" w14:textId="44CD9D16" w:rsidR="009F173F" w:rsidRDefault="009F173F" w:rsidP="009F173F">
      <w:pPr>
        <w:rPr>
          <w:rFonts w:asciiTheme="minorHAnsi" w:hAnsiTheme="minorHAnsi" w:cstheme="minorHAnsi"/>
        </w:rPr>
      </w:pPr>
    </w:p>
    <w:p w14:paraId="575BFC2E" w14:textId="77777777" w:rsidR="0086063C" w:rsidRPr="0086063C" w:rsidRDefault="0086063C" w:rsidP="00860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edu.ktu.bloodconnect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android.content.Context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android.content.Intent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android.content.SharedPreferences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android.os.Bundle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android.support.v7.app.AppCompatActivity;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android.text.TextUtils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android.view.View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android.widget.Button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android.widget.TextView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android.widget.Toast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com.google.firebase.database.DatabaseReference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com.google.firebase.database.FirebaseDatabase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BecomeDonorActivity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AppCompatActivity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Button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becomeDonorButton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Context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context</w:t>
      </w:r>
      <w:proofErr w:type="spellEnd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firstName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lastName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phone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bloodType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age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city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email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Donor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donor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DatabaseReference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databaseReference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lastRenderedPageBreak/>
        <w:br/>
        <w:t xml:space="preserve">    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onCreate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(Bundle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savedInstanceState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.onCreate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savedInstanceState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setContentView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R.layout.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become_donor_activity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firstName</w:t>
      </w:r>
      <w:proofErr w:type="spellEnd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firstNameInput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lastName</w:t>
      </w:r>
      <w:proofErr w:type="spellEnd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lastNameInput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phone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phoneNumberInput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bloodType</w:t>
      </w:r>
      <w:proofErr w:type="spellEnd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bloodTypeInput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age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)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ageInput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city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cityInput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email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EditText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emailInput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databaseReference</w:t>
      </w:r>
      <w:proofErr w:type="spellEnd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FirebaseDatabase.</w:t>
      </w:r>
      <w:r w:rsidRPr="0086063C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getInstance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getReference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"donors"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becomeDonorButton</w:t>
      </w:r>
      <w:proofErr w:type="spellEnd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(Button)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createButton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becomeDonorButton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.setOnClickListener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View.OnClickListener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onClick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(View v) 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uploadData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loadData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void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loadData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SharedPreferences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sharedPreferences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getSharedPreferences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Constants.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SHARED_PREFS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MODE_PRIVATE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firstName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sharedPreferences.getString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(Constants.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NAME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""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email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sharedPreferences.getString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Constants.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EMAIL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""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void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uploadData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firstName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().length() &lt;= </w:t>
      </w:r>
      <w:r w:rsidRPr="0086063C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0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||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lastName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().length() &lt;= </w:t>
      </w:r>
      <w:r w:rsidRPr="0086063C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0 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||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phone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().length() &lt;= </w:t>
      </w:r>
      <w:r w:rsidRPr="0086063C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86063C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       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||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bloodType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().length() &lt;= </w:t>
      </w:r>
      <w:r w:rsidRPr="0086063C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0 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||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age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().length() &lt;= </w:t>
      </w:r>
      <w:r w:rsidRPr="0086063C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86063C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br/>
        <w:t xml:space="preserve">               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||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city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().length() &lt;= </w:t>
      </w:r>
      <w:r w:rsidRPr="0086063C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0 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||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email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().length() &lt;= </w:t>
      </w:r>
      <w:r w:rsidRPr="0086063C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 xml:space="preserve">0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Toast.</w:t>
      </w:r>
      <w:r w:rsidRPr="0086063C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makeText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getApplicationContext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(), </w:t>
      </w:r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"All fields must be filled"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Toast.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LENGTH_SHORT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).show();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else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donor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Donor(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firstName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toString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(),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lastName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toString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(),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phone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toString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(),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bloodType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toString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(),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Integer.</w:t>
      </w:r>
      <w:r w:rsidRPr="0086063C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parseInt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age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toString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()),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email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toString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(),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city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toString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databaseReference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.child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email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toString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().replace(</w:t>
      </w:r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"."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","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)).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setValue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donor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Toast.</w:t>
      </w:r>
      <w:r w:rsidRPr="0086063C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makeText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getApplicationContext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(), </w:t>
      </w:r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"You successfully became a donor!"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Toast.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LENGTH_SHORT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).show();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1F102DDC" w14:textId="799ADB01" w:rsidR="009F173F" w:rsidRDefault="00187CE9" w:rsidP="009F173F">
      <w:pPr>
        <w:rPr>
          <w:rFonts w:asciiTheme="minorHAnsi" w:hAnsiTheme="minorHAnsi" w:cstheme="minorHAnsi"/>
          <w:noProof/>
        </w:rPr>
      </w:pPr>
      <w:r>
        <w:rPr>
          <w:noProof/>
        </w:rPr>
        <w:drawing>
          <wp:inline distT="0" distB="0" distL="0" distR="0" wp14:anchorId="6D23286E" wp14:editId="2FEEA920">
            <wp:extent cx="1659467" cy="2768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5267" cy="27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B6C4" w14:textId="51A87C91" w:rsidR="00187CE9" w:rsidRDefault="00187CE9" w:rsidP="009F173F">
      <w:pPr>
        <w:rPr>
          <w:rFonts w:asciiTheme="minorHAnsi" w:hAnsiTheme="minorHAnsi" w:cstheme="minorHAnsi"/>
          <w:noProof/>
        </w:rPr>
      </w:pPr>
    </w:p>
    <w:p w14:paraId="47BFA72F" w14:textId="5A6042B1" w:rsidR="00187CE9" w:rsidRDefault="00187CE9" w:rsidP="009F173F">
      <w:pPr>
        <w:rPr>
          <w:rFonts w:asciiTheme="minorHAnsi" w:hAnsiTheme="minorHAnsi" w:cstheme="minorHAnsi"/>
        </w:rPr>
      </w:pPr>
    </w:p>
    <w:p w14:paraId="39EB666E" w14:textId="16C5538B" w:rsidR="0081353A" w:rsidRDefault="0081353A" w:rsidP="009F173F">
      <w:pPr>
        <w:rPr>
          <w:rFonts w:asciiTheme="minorHAnsi" w:hAnsiTheme="minorHAnsi" w:cstheme="minorHAnsi"/>
        </w:rPr>
      </w:pPr>
    </w:p>
    <w:p w14:paraId="2B22BD36" w14:textId="0AB8B217" w:rsidR="0081353A" w:rsidRPr="0086063C" w:rsidRDefault="0081353A" w:rsidP="0081353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6063C">
        <w:rPr>
          <w:rFonts w:asciiTheme="minorHAnsi" w:hAnsiTheme="minorHAnsi" w:cstheme="minorHAnsi"/>
          <w:sz w:val="24"/>
          <w:szCs w:val="24"/>
        </w:rPr>
        <w:lastRenderedPageBreak/>
        <w:t>Donors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list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page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When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opened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user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can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look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through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list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all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donors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find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specific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6063C">
        <w:rPr>
          <w:rFonts w:asciiTheme="minorHAnsi" w:hAnsiTheme="minorHAnsi" w:cstheme="minorHAnsi"/>
          <w:sz w:val="24"/>
          <w:szCs w:val="24"/>
        </w:rPr>
        <w:t>donor</w:t>
      </w:r>
      <w:proofErr w:type="spellEnd"/>
      <w:r w:rsidRPr="0086063C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4195176" w14:textId="5A56BBEF" w:rsidR="0081353A" w:rsidRDefault="0081353A" w:rsidP="0081353A">
      <w:pPr>
        <w:pStyle w:val="ListParagraph"/>
        <w:rPr>
          <w:rFonts w:asciiTheme="minorHAnsi" w:hAnsiTheme="minorHAnsi" w:cstheme="minorHAnsi"/>
        </w:rPr>
      </w:pPr>
    </w:p>
    <w:p w14:paraId="019B53EA" w14:textId="77777777" w:rsidR="0086063C" w:rsidRPr="0086063C" w:rsidRDefault="0086063C" w:rsidP="00860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edu.ktu.bloodconnect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android.content.Intent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android.os.Bundle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android.support.annotation.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NonNull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android.support.v7.app.AppCompatActivity;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android.view.View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android.widget.AdapterView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android.widget.Button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android.widget.ListView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android.widget.TextView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com.google.firebase.database.DataSnapshot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com.google.firebase.database.DatabaseError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com.google.firebase.database.DatabaseReference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com.google.firebase.database.FirebaseDatabase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com.google.firebase.database.Query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com.google.firebase.database.ValueEventListener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java.util.ArrayList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java.util.List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ShowDonorsActivity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AppCompatActivity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ListView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donorList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ListAdapter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adapter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DatabaseReference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databaseReference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onCreate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(Bundle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savedInstanceState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.onCreate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savedInstanceState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setContentView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R.layout.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show_donors_activity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donorList</w:t>
      </w:r>
      <w:proofErr w:type="spellEnd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ListView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)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86063C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donor_list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databaseReference</w:t>
      </w:r>
      <w:proofErr w:type="spellEnd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FirebaseDatabase.</w:t>
      </w:r>
      <w:r w:rsidRPr="0086063C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getInstance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getReference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().child(</w:t>
      </w:r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"donors"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getDonorList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void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getDonorList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final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ArrayList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&lt;Donor&gt; donors =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ArrayList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&lt;&gt;();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Query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donorsQuery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databaseReference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.orderByChild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bloodType</w:t>
      </w:r>
      <w:proofErr w:type="spellEnd"/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donorsQuery.addListenerForSingleValueEvent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ValueEventListener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onDataChange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</w:t>
      </w:r>
      <w:proofErr w:type="spellStart"/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NonNull</w:t>
      </w:r>
      <w:proofErr w:type="spellEnd"/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DataSnapshot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dataSnapshot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dataSnapshot.exists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DataSnapshot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singleSnapshot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: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dataSnapshot.getChildren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    Donor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singleSnapshot.getValue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Donor.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    </w:t>
      </w:r>
      <w:proofErr w:type="spellStart"/>
      <w:r w:rsidRPr="0086063C">
        <w:rPr>
          <w:rFonts w:ascii="Courier New" w:eastAsia="Times New Roman" w:hAnsi="Courier New" w:cs="Courier New"/>
          <w:color w:val="660E7A"/>
          <w:sz w:val="14"/>
          <w:szCs w:val="14"/>
          <w:lang w:val="en-US" w:eastAsia="en-US"/>
        </w:rPr>
        <w:t>donors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.add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(donor);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adapter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ListAdapter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ShowDonorsActivity.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86063C">
        <w:rPr>
          <w:rFonts w:ascii="Courier New" w:eastAsia="Times New Roman" w:hAnsi="Courier New" w:cs="Courier New"/>
          <w:color w:val="660E7A"/>
          <w:sz w:val="14"/>
          <w:szCs w:val="14"/>
          <w:lang w:val="en-US" w:eastAsia="en-US"/>
        </w:rPr>
        <w:t>donors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donorList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.setAdapter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adapter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86063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donorList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.setOnItemClickListener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AdapterView.OnItemClickListener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            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onItemClick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AdapterView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&lt;?&gt; parent, View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view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position,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long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id) 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    Intent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Intent(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getApplicationContext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(),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DonorActivity.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class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intent.putExtra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86063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"Donor"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86063C">
        <w:rPr>
          <w:rFonts w:ascii="Courier New" w:eastAsia="Times New Roman" w:hAnsi="Courier New" w:cs="Courier New"/>
          <w:color w:val="660E7A"/>
          <w:sz w:val="14"/>
          <w:szCs w:val="14"/>
          <w:lang w:val="en-US" w:eastAsia="en-US"/>
        </w:rPr>
        <w:t>donors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.get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(position));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   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startActivity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(intent);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});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86063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onCancelled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</w:t>
      </w:r>
      <w:proofErr w:type="spellStart"/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NonNull</w:t>
      </w:r>
      <w:proofErr w:type="spellEnd"/>
      <w:r w:rsidRPr="0086063C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DatabaseError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databaseError</w:t>
      </w:r>
      <w:proofErr w:type="spellEnd"/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});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86063C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4C74B623" w14:textId="40DB4913" w:rsidR="0081353A" w:rsidRDefault="00AF1E7B" w:rsidP="0081353A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9F61C3A" wp14:editId="40A97ADD">
            <wp:extent cx="1664208" cy="277826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7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411C" w14:textId="4562EBA8" w:rsidR="00AF1E7B" w:rsidRDefault="00AF1E7B" w:rsidP="0081353A">
      <w:pPr>
        <w:pStyle w:val="ListParagraph"/>
        <w:rPr>
          <w:rFonts w:asciiTheme="minorHAnsi" w:hAnsiTheme="minorHAnsi" w:cstheme="minorHAnsi"/>
        </w:rPr>
      </w:pPr>
    </w:p>
    <w:p w14:paraId="7EF76BF0" w14:textId="74F4C335" w:rsidR="00AF1E7B" w:rsidRDefault="00AF1E7B" w:rsidP="0081353A">
      <w:pPr>
        <w:pStyle w:val="ListParagraph"/>
        <w:rPr>
          <w:rFonts w:asciiTheme="minorHAnsi" w:hAnsiTheme="minorHAnsi" w:cstheme="minorHAnsi"/>
        </w:rPr>
      </w:pPr>
    </w:p>
    <w:p w14:paraId="6CF1AD2E" w14:textId="6AF20E62" w:rsidR="00AF1E7B" w:rsidRDefault="00AF1E7B" w:rsidP="00AF1E7B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Donor‘s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page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When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pressed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on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specific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donor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donor‘list</w:t>
      </w:r>
      <w:proofErr w:type="spellEnd"/>
      <w:r>
        <w:rPr>
          <w:rFonts w:asciiTheme="minorHAnsi" w:hAnsiTheme="minorHAnsi" w:cstheme="minorHAnsi"/>
        </w:rPr>
        <w:t xml:space="preserve">, a </w:t>
      </w:r>
      <w:proofErr w:type="spellStart"/>
      <w:r>
        <w:rPr>
          <w:rFonts w:asciiTheme="minorHAnsi" w:hAnsiTheme="minorHAnsi" w:cstheme="minorHAnsi"/>
        </w:rPr>
        <w:t>page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with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selected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donor‘s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information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opens</w:t>
      </w:r>
      <w:proofErr w:type="spellEnd"/>
      <w:r>
        <w:rPr>
          <w:rFonts w:asciiTheme="minorHAnsi" w:hAnsiTheme="minorHAnsi" w:cstheme="minorHAnsi"/>
        </w:rPr>
        <w:t xml:space="preserve">, to </w:t>
      </w:r>
      <w:proofErr w:type="spellStart"/>
      <w:r>
        <w:rPr>
          <w:rFonts w:asciiTheme="minorHAnsi" w:hAnsiTheme="minorHAnsi" w:cstheme="minorHAnsi"/>
        </w:rPr>
        <w:t>find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more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information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about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donor</w:t>
      </w:r>
      <w:proofErr w:type="spellEnd"/>
      <w:r>
        <w:rPr>
          <w:rFonts w:asciiTheme="minorHAnsi" w:hAnsiTheme="minorHAnsi" w:cstheme="minorHAnsi"/>
        </w:rPr>
        <w:t>.</w:t>
      </w:r>
    </w:p>
    <w:p w14:paraId="631EC0DB" w14:textId="76F3DC02" w:rsidR="00AF1E7B" w:rsidRDefault="00AF1E7B" w:rsidP="00AF1E7B">
      <w:pPr>
        <w:rPr>
          <w:rFonts w:asciiTheme="minorHAnsi" w:hAnsiTheme="minorHAnsi" w:cstheme="minorHAnsi"/>
        </w:rPr>
      </w:pPr>
    </w:p>
    <w:p w14:paraId="044C4239" w14:textId="7C95442B" w:rsidR="00AF1E7B" w:rsidRDefault="00AF1E7B" w:rsidP="00AF1E7B">
      <w:pPr>
        <w:rPr>
          <w:rFonts w:asciiTheme="minorHAnsi" w:hAnsiTheme="minorHAnsi" w:cstheme="minorHAnsi"/>
        </w:rPr>
      </w:pPr>
    </w:p>
    <w:p w14:paraId="1C273226" w14:textId="77777777" w:rsidR="00AF1E7B" w:rsidRPr="00AF1E7B" w:rsidRDefault="00AF1E7B" w:rsidP="00AF1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edu.ktu.bloodconnect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android.support.v7.app.AppCompatActivity;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android.os.Bundle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org.w3c.dom.Text;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DonorActivity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AppCompatActivity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displayPhoneNumber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displayBloodType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displayAge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displayEmail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displayCity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AF1E7B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onCreate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(Bundle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savedInstanceState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.onCreate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savedInstanceState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setContentView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R.layout.</w:t>
      </w:r>
      <w:r w:rsidRPr="00AF1E7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activity_donor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displayName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AF1E7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display_name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displayPhoneNumber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AF1E7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display_phoneNumber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displayBloodType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AF1E7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display_bloodType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displayAge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AF1E7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display_age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displayEmail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AF1E7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display_email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displayCity</w:t>
      </w:r>
      <w:proofErr w:type="spellEnd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AF1E7B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display_city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Donor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(Donor)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getIntent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().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getSerializableExtra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AF1E7B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"Donor"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displayName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donor.getFirstName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 + </w:t>
      </w:r>
      <w:r w:rsidRPr="00AF1E7B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 xml:space="preserve">" " 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+ 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donor.getLastName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displayPhoneNumber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donor.getPhoneNumber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displayBloodType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donor.getBloodType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displayAge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String.</w:t>
      </w:r>
      <w:r w:rsidRPr="00AF1E7B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donor.getAge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displayEmail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donor.getEmail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AF1E7B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displayCity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donor.getCity</w:t>
      </w:r>
      <w:proofErr w:type="spellEnd"/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AF1E7B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0565200F" w14:textId="33564F61" w:rsidR="00AF1E7B" w:rsidRDefault="00AF1E7B" w:rsidP="00AF1E7B">
      <w:pPr>
        <w:rPr>
          <w:rFonts w:asciiTheme="minorHAnsi" w:hAnsiTheme="minorHAnsi" w:cstheme="minorHAnsi"/>
        </w:rPr>
      </w:pPr>
    </w:p>
    <w:p w14:paraId="11301D80" w14:textId="66FAA813" w:rsidR="00AF1E7B" w:rsidRDefault="00AF1E7B" w:rsidP="00AF1E7B">
      <w:p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4CA6510" wp14:editId="311A830B">
            <wp:extent cx="1664208" cy="29339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9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C8AE" w14:textId="2D679707" w:rsidR="00691009" w:rsidRDefault="00691009" w:rsidP="00AF1E7B">
      <w:pPr>
        <w:rPr>
          <w:rFonts w:asciiTheme="minorHAnsi" w:hAnsiTheme="minorHAnsi" w:cstheme="minorHAnsi"/>
        </w:rPr>
      </w:pPr>
    </w:p>
    <w:p w14:paraId="572A00B3" w14:textId="4FB49FD3" w:rsidR="00691009" w:rsidRPr="00691009" w:rsidRDefault="00691009" w:rsidP="00691009">
      <w:pPr>
        <w:rPr>
          <w:rFonts w:asciiTheme="minorHAnsi" w:hAnsiTheme="minorHAnsi" w:cstheme="minorHAnsi"/>
        </w:rPr>
      </w:pPr>
    </w:p>
    <w:sectPr w:rsidR="00691009" w:rsidRPr="00691009" w:rsidSect="00642D1C">
      <w:footerReference w:type="default" r:id="rId15"/>
      <w:pgSz w:w="11906" w:h="16838"/>
      <w:pgMar w:top="1440" w:right="1800" w:bottom="851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40E9E" w14:textId="77777777" w:rsidR="00686E92" w:rsidRDefault="00686E92" w:rsidP="00642D1C">
      <w:r>
        <w:separator/>
      </w:r>
    </w:p>
  </w:endnote>
  <w:endnote w:type="continuationSeparator" w:id="0">
    <w:p w14:paraId="476B18B2" w14:textId="77777777" w:rsidR="00686E92" w:rsidRDefault="00686E92" w:rsidP="0064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98F01" w14:textId="77777777" w:rsidR="003D782A" w:rsidRDefault="003D78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1D63">
      <w:rPr>
        <w:noProof/>
      </w:rPr>
      <w:t>10</w:t>
    </w:r>
    <w:r>
      <w:rPr>
        <w:noProof/>
      </w:rPr>
      <w:fldChar w:fldCharType="end"/>
    </w:r>
  </w:p>
  <w:p w14:paraId="58AFE6C3" w14:textId="77777777" w:rsidR="003D782A" w:rsidRDefault="003D7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67E1A" w14:textId="77777777" w:rsidR="00686E92" w:rsidRDefault="00686E92" w:rsidP="00642D1C">
      <w:r>
        <w:separator/>
      </w:r>
    </w:p>
  </w:footnote>
  <w:footnote w:type="continuationSeparator" w:id="0">
    <w:p w14:paraId="089B9D06" w14:textId="77777777" w:rsidR="00686E92" w:rsidRDefault="00686E92" w:rsidP="00642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B6D"/>
    <w:multiLevelType w:val="multilevel"/>
    <w:tmpl w:val="D658A85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567" w:firstLine="0"/>
      </w:pPr>
      <w:rPr>
        <w:rFonts w:asciiTheme="minorHAnsi" w:hAnsiTheme="minorHAnsi" w:cstheme="minorHAnsi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1" w15:restartNumberingAfterBreak="0">
    <w:nsid w:val="10DE4037"/>
    <w:multiLevelType w:val="hybridMultilevel"/>
    <w:tmpl w:val="7158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C5C95"/>
    <w:multiLevelType w:val="hybridMultilevel"/>
    <w:tmpl w:val="ADE82CFC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696975"/>
    <w:multiLevelType w:val="hybridMultilevel"/>
    <w:tmpl w:val="8EFCC1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30311F"/>
    <w:multiLevelType w:val="hybridMultilevel"/>
    <w:tmpl w:val="7F16F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34255"/>
    <w:multiLevelType w:val="hybridMultilevel"/>
    <w:tmpl w:val="EC3A0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13CAD"/>
    <w:multiLevelType w:val="hybridMultilevel"/>
    <w:tmpl w:val="006C7ED2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94375"/>
    <w:multiLevelType w:val="hybridMultilevel"/>
    <w:tmpl w:val="EAE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A5C47"/>
    <w:multiLevelType w:val="hybridMultilevel"/>
    <w:tmpl w:val="A5C4D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3B5845"/>
    <w:multiLevelType w:val="multilevel"/>
    <w:tmpl w:val="CF466D02"/>
    <w:lvl w:ilvl="0">
      <w:start w:val="1"/>
      <w:numFmt w:val="decimal"/>
      <w:pStyle w:val="page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title1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5A106800"/>
    <w:multiLevelType w:val="multilevel"/>
    <w:tmpl w:val="9FEE1154"/>
    <w:lvl w:ilvl="0">
      <w:start w:val="1"/>
      <w:numFmt w:val="decimal"/>
      <w:pStyle w:val="technineuzduotis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pStyle w:val="technineuzduotis2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0D51130"/>
    <w:multiLevelType w:val="hybridMultilevel"/>
    <w:tmpl w:val="1B32CD2A"/>
    <w:lvl w:ilvl="0" w:tplc="FFFFFFFF">
      <w:start w:val="1"/>
      <w:numFmt w:val="bullet"/>
      <w:lvlText w:val=""/>
      <w:lvlJc w:val="left"/>
      <w:pPr>
        <w:tabs>
          <w:tab w:val="num" w:pos="284"/>
        </w:tabs>
        <w:ind w:left="113" w:hanging="113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  <w:num w:numId="14">
    <w:abstractNumId w:val="6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8"/>
  </w:num>
  <w:num w:numId="23">
    <w:abstractNumId w:val="7"/>
  </w:num>
  <w:num w:numId="24">
    <w:abstractNumId w:val="5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79"/>
    <w:rsid w:val="000125DF"/>
    <w:rsid w:val="0001307E"/>
    <w:rsid w:val="00042D3B"/>
    <w:rsid w:val="00065B81"/>
    <w:rsid w:val="000A1D63"/>
    <w:rsid w:val="000B0D52"/>
    <w:rsid w:val="000F759E"/>
    <w:rsid w:val="000F7A06"/>
    <w:rsid w:val="00125698"/>
    <w:rsid w:val="001261E7"/>
    <w:rsid w:val="00187CE9"/>
    <w:rsid w:val="001A1670"/>
    <w:rsid w:val="001C1816"/>
    <w:rsid w:val="001D51F3"/>
    <w:rsid w:val="002157FC"/>
    <w:rsid w:val="002169E4"/>
    <w:rsid w:val="0022012F"/>
    <w:rsid w:val="00222BC4"/>
    <w:rsid w:val="00235334"/>
    <w:rsid w:val="00256B80"/>
    <w:rsid w:val="002678B2"/>
    <w:rsid w:val="00276A61"/>
    <w:rsid w:val="002B5CA4"/>
    <w:rsid w:val="002D385C"/>
    <w:rsid w:val="002E5A0E"/>
    <w:rsid w:val="00300E45"/>
    <w:rsid w:val="00301B2D"/>
    <w:rsid w:val="00303573"/>
    <w:rsid w:val="00311D65"/>
    <w:rsid w:val="00317CD2"/>
    <w:rsid w:val="00320E08"/>
    <w:rsid w:val="003239AD"/>
    <w:rsid w:val="003554A0"/>
    <w:rsid w:val="003B4827"/>
    <w:rsid w:val="003C2918"/>
    <w:rsid w:val="003D119A"/>
    <w:rsid w:val="003D3D72"/>
    <w:rsid w:val="003D782A"/>
    <w:rsid w:val="003E68DE"/>
    <w:rsid w:val="003E7C79"/>
    <w:rsid w:val="0042379B"/>
    <w:rsid w:val="0044378E"/>
    <w:rsid w:val="004450C9"/>
    <w:rsid w:val="00453C21"/>
    <w:rsid w:val="00463DF9"/>
    <w:rsid w:val="00467438"/>
    <w:rsid w:val="004A29D8"/>
    <w:rsid w:val="004B301C"/>
    <w:rsid w:val="004B4E82"/>
    <w:rsid w:val="004E3C2F"/>
    <w:rsid w:val="004F7EAC"/>
    <w:rsid w:val="005433A6"/>
    <w:rsid w:val="00563EF8"/>
    <w:rsid w:val="00565B4B"/>
    <w:rsid w:val="00590ADF"/>
    <w:rsid w:val="005C75C6"/>
    <w:rsid w:val="00614D8A"/>
    <w:rsid w:val="00642D1C"/>
    <w:rsid w:val="00662067"/>
    <w:rsid w:val="006714B8"/>
    <w:rsid w:val="00686E92"/>
    <w:rsid w:val="00690A27"/>
    <w:rsid w:val="00691009"/>
    <w:rsid w:val="00694DF5"/>
    <w:rsid w:val="006B3A36"/>
    <w:rsid w:val="006F52F0"/>
    <w:rsid w:val="0076061D"/>
    <w:rsid w:val="00780968"/>
    <w:rsid w:val="00782DF7"/>
    <w:rsid w:val="007D0A4D"/>
    <w:rsid w:val="0081353A"/>
    <w:rsid w:val="00816CE8"/>
    <w:rsid w:val="0086063C"/>
    <w:rsid w:val="008706F7"/>
    <w:rsid w:val="008D42F9"/>
    <w:rsid w:val="008E38B0"/>
    <w:rsid w:val="008E566D"/>
    <w:rsid w:val="00904459"/>
    <w:rsid w:val="00905466"/>
    <w:rsid w:val="00910D74"/>
    <w:rsid w:val="00916C18"/>
    <w:rsid w:val="009C535C"/>
    <w:rsid w:val="009F173F"/>
    <w:rsid w:val="009F45FA"/>
    <w:rsid w:val="00A1262D"/>
    <w:rsid w:val="00A13A9A"/>
    <w:rsid w:val="00A13BA0"/>
    <w:rsid w:val="00A61AA2"/>
    <w:rsid w:val="00AB3DEF"/>
    <w:rsid w:val="00AF16AD"/>
    <w:rsid w:val="00AF1E7B"/>
    <w:rsid w:val="00AF57C4"/>
    <w:rsid w:val="00B1049E"/>
    <w:rsid w:val="00B34088"/>
    <w:rsid w:val="00B64C52"/>
    <w:rsid w:val="00B85B37"/>
    <w:rsid w:val="00B9610E"/>
    <w:rsid w:val="00BB693F"/>
    <w:rsid w:val="00BD0DDB"/>
    <w:rsid w:val="00BE269E"/>
    <w:rsid w:val="00BE5583"/>
    <w:rsid w:val="00BF3185"/>
    <w:rsid w:val="00C10BDA"/>
    <w:rsid w:val="00C1723D"/>
    <w:rsid w:val="00C34754"/>
    <w:rsid w:val="00C3683C"/>
    <w:rsid w:val="00C615B2"/>
    <w:rsid w:val="00C80EB0"/>
    <w:rsid w:val="00C95FF9"/>
    <w:rsid w:val="00C9741F"/>
    <w:rsid w:val="00CB0E27"/>
    <w:rsid w:val="00CE622E"/>
    <w:rsid w:val="00D07CF8"/>
    <w:rsid w:val="00D6140B"/>
    <w:rsid w:val="00DC0813"/>
    <w:rsid w:val="00DC4966"/>
    <w:rsid w:val="00DE67C3"/>
    <w:rsid w:val="00DF031D"/>
    <w:rsid w:val="00E2463E"/>
    <w:rsid w:val="00E707E5"/>
    <w:rsid w:val="00E867C5"/>
    <w:rsid w:val="00E91CA9"/>
    <w:rsid w:val="00EB0E0A"/>
    <w:rsid w:val="00EF6053"/>
    <w:rsid w:val="00F1038D"/>
    <w:rsid w:val="00F67670"/>
    <w:rsid w:val="00F92841"/>
    <w:rsid w:val="00F95E59"/>
    <w:rsid w:val="00FA583F"/>
    <w:rsid w:val="00FB1ECE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A537D"/>
  <w15:chartTrackingRefBased/>
  <w15:docId w15:val="{8223BAFC-099B-4961-9D52-50CB2311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A61AA2"/>
    <w:pPr>
      <w:keepNext/>
      <w:numPr>
        <w:numId w:val="1"/>
      </w:numPr>
      <w:outlineLvl w:val="0"/>
    </w:pPr>
    <w:rPr>
      <w:rFonts w:asciiTheme="minorHAnsi" w:hAnsiTheme="minorHAnsi" w:cstheme="minorHAnsi"/>
      <w:b/>
      <w:bCs/>
      <w:sz w:val="28"/>
    </w:rPr>
  </w:style>
  <w:style w:type="paragraph" w:styleId="Heading2">
    <w:name w:val="heading 2"/>
    <w:basedOn w:val="Normal"/>
    <w:next w:val="Normal"/>
    <w:qFormat/>
    <w:rsid w:val="00A61AA2"/>
    <w:pPr>
      <w:keepNext/>
      <w:numPr>
        <w:ilvl w:val="1"/>
        <w:numId w:val="1"/>
      </w:numPr>
      <w:tabs>
        <w:tab w:val="clear" w:pos="927"/>
        <w:tab w:val="num" w:pos="426"/>
      </w:tabs>
      <w:ind w:left="153" w:hanging="153"/>
      <w:outlineLvl w:val="1"/>
    </w:pPr>
    <w:rPr>
      <w:rFonts w:asciiTheme="minorHAnsi" w:hAnsiTheme="minorHAnsi"/>
      <w:b/>
      <w:bCs/>
      <w:sz w:val="24"/>
    </w:rPr>
  </w:style>
  <w:style w:type="paragraph" w:styleId="Heading3">
    <w:name w:val="heading 3"/>
    <w:basedOn w:val="Normal"/>
    <w:next w:val="Normal"/>
    <w:qFormat/>
    <w:rsid w:val="00A61AA2"/>
    <w:pPr>
      <w:keepNext/>
      <w:numPr>
        <w:ilvl w:val="2"/>
        <w:numId w:val="1"/>
      </w:numPr>
      <w:spacing w:after="6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customStyle="1" w:styleId="TextBody">
    <w:name w:val="TextBody"/>
    <w:basedOn w:val="Heading2"/>
    <w:rPr>
      <w:b w:val="0"/>
      <w:bCs w:val="0"/>
    </w:rPr>
  </w:style>
  <w:style w:type="paragraph" w:styleId="BodyTextIndent">
    <w:name w:val="Body Text Indent"/>
    <w:basedOn w:val="Normal"/>
    <w:pPr>
      <w:ind w:left="1134"/>
    </w:pPr>
  </w:style>
  <w:style w:type="paragraph" w:customStyle="1" w:styleId="Subtitle1">
    <w:name w:val="Subtitle1"/>
    <w:basedOn w:val="List2"/>
    <w:pPr>
      <w:numPr>
        <w:ilvl w:val="1"/>
        <w:numId w:val="3"/>
      </w:numPr>
      <w:spacing w:before="240" w:line="360" w:lineRule="auto"/>
    </w:pPr>
    <w:rPr>
      <w:b/>
    </w:rPr>
  </w:style>
  <w:style w:type="paragraph" w:customStyle="1" w:styleId="pageTitle">
    <w:name w:val="pageTitle"/>
    <w:basedOn w:val="Normal"/>
    <w:pPr>
      <w:numPr>
        <w:numId w:val="3"/>
      </w:numPr>
      <w:spacing w:before="120" w:after="120" w:line="360" w:lineRule="auto"/>
    </w:pPr>
    <w:rPr>
      <w:b/>
      <w:smallCaps/>
      <w:sz w:val="32"/>
      <w:szCs w:val="32"/>
      <w:lang w:val="en-GB"/>
    </w:rPr>
  </w:style>
  <w:style w:type="paragraph" w:customStyle="1" w:styleId="technineuzduotis1">
    <w:name w:val="technine uzduotis 1"/>
    <w:basedOn w:val="Normal"/>
    <w:pPr>
      <w:framePr w:hSpace="180" w:wrap="around" w:vAnchor="page" w:hAnchor="margin" w:y="1135"/>
      <w:numPr>
        <w:numId w:val="4"/>
      </w:numPr>
      <w:spacing w:line="288" w:lineRule="auto"/>
      <w:jc w:val="both"/>
    </w:pPr>
    <w:rPr>
      <w:smallCaps/>
      <w:lang w:val="pt-BR"/>
    </w:rPr>
  </w:style>
  <w:style w:type="paragraph" w:customStyle="1" w:styleId="technineuzduotis2">
    <w:name w:val="technine uzduotis 2"/>
    <w:basedOn w:val="Normal"/>
    <w:pPr>
      <w:framePr w:hSpace="180" w:wrap="around" w:vAnchor="page" w:hAnchor="margin" w:y="1135"/>
      <w:numPr>
        <w:ilvl w:val="1"/>
        <w:numId w:val="4"/>
      </w:numPr>
      <w:spacing w:line="288" w:lineRule="auto"/>
      <w:jc w:val="both"/>
    </w:pPr>
  </w:style>
  <w:style w:type="paragraph" w:styleId="List2">
    <w:name w:val="List 2"/>
    <w:basedOn w:val="Normal"/>
    <w:pPr>
      <w:ind w:left="566" w:hanging="283"/>
    </w:pPr>
  </w:style>
  <w:style w:type="table" w:styleId="TableGrid">
    <w:name w:val="Table Grid"/>
    <w:basedOn w:val="TableNormal"/>
    <w:rsid w:val="0076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as">
    <w:name w:val="Tekstas"/>
    <w:basedOn w:val="Normal"/>
    <w:link w:val="TekstasChar"/>
    <w:autoRedefine/>
    <w:rsid w:val="00042D3B"/>
    <w:pPr>
      <w:keepNext/>
      <w:jc w:val="both"/>
    </w:pPr>
  </w:style>
  <w:style w:type="character" w:customStyle="1" w:styleId="CaptionPaveikslasCharChar">
    <w:name w:val="CaptionPaveikslas Char Char"/>
    <w:link w:val="CaptionPaveikslas"/>
    <w:rsid w:val="00B9610E"/>
    <w:rPr>
      <w:b/>
      <w:bCs/>
      <w:sz w:val="22"/>
      <w:szCs w:val="22"/>
      <w:lang w:val="en-US" w:eastAsia="en-US" w:bidi="ar-SA"/>
    </w:rPr>
  </w:style>
  <w:style w:type="paragraph" w:customStyle="1" w:styleId="CaptionPaveikslas">
    <w:name w:val="CaptionPaveikslas"/>
    <w:basedOn w:val="Caption"/>
    <w:link w:val="CaptionPaveikslasCharChar"/>
    <w:autoRedefine/>
    <w:rsid w:val="00B9610E"/>
    <w:pPr>
      <w:keepNext/>
      <w:spacing w:before="120" w:after="120" w:line="360" w:lineRule="auto"/>
      <w:jc w:val="center"/>
    </w:pPr>
    <w:rPr>
      <w:sz w:val="22"/>
      <w:szCs w:val="22"/>
      <w:lang w:val="en-US"/>
    </w:rPr>
  </w:style>
  <w:style w:type="paragraph" w:styleId="Caption">
    <w:name w:val="caption"/>
    <w:basedOn w:val="Normal"/>
    <w:next w:val="Normal"/>
    <w:qFormat/>
    <w:rsid w:val="00A61AA2"/>
    <w:rPr>
      <w:rFonts w:asciiTheme="minorHAnsi" w:hAnsiTheme="minorHAnsi"/>
      <w:b/>
      <w:bCs/>
    </w:rPr>
  </w:style>
  <w:style w:type="paragraph" w:customStyle="1" w:styleId="LenTekstas">
    <w:name w:val="LenTekstas"/>
    <w:basedOn w:val="Normal"/>
    <w:link w:val="LenTekstasCharChar"/>
    <w:autoRedefine/>
    <w:rsid w:val="00B9610E"/>
    <w:rPr>
      <w:sz w:val="22"/>
    </w:rPr>
  </w:style>
  <w:style w:type="character" w:customStyle="1" w:styleId="LenTekstasCharChar">
    <w:name w:val="LenTekstas Char Char"/>
    <w:link w:val="LenTekstas"/>
    <w:rsid w:val="00B9610E"/>
    <w:rPr>
      <w:sz w:val="22"/>
      <w:lang w:val="lt-LT" w:eastAsia="en-US" w:bidi="ar-SA"/>
    </w:rPr>
  </w:style>
  <w:style w:type="paragraph" w:customStyle="1" w:styleId="CaptionLentele">
    <w:name w:val="CaptionLentele"/>
    <w:basedOn w:val="Caption"/>
    <w:autoRedefine/>
    <w:rsid w:val="00042D3B"/>
    <w:pPr>
      <w:keepNext/>
      <w:spacing w:before="60"/>
      <w:jc w:val="right"/>
    </w:pPr>
    <w:rPr>
      <w:sz w:val="22"/>
      <w:szCs w:val="22"/>
      <w:lang w:val="en-US"/>
    </w:rPr>
  </w:style>
  <w:style w:type="character" w:customStyle="1" w:styleId="TekstasChar">
    <w:name w:val="Tekstas Char"/>
    <w:link w:val="Tekstas"/>
    <w:rsid w:val="003554A0"/>
    <w:rPr>
      <w:sz w:val="24"/>
      <w:szCs w:val="24"/>
      <w:lang w:val="lt-LT" w:eastAsia="en-US" w:bidi="ar-SA"/>
    </w:rPr>
  </w:style>
  <w:style w:type="paragraph" w:styleId="Header">
    <w:name w:val="header"/>
    <w:basedOn w:val="Normal"/>
    <w:link w:val="HeaderChar"/>
    <w:rsid w:val="00642D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2D1C"/>
    <w:rPr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rsid w:val="00642D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D1C"/>
    <w:rPr>
      <w:sz w:val="24"/>
      <w:szCs w:val="24"/>
      <w:lang w:val="lt-LT"/>
    </w:rPr>
  </w:style>
  <w:style w:type="paragraph" w:customStyle="1" w:styleId="Institucijospavadinimas">
    <w:name w:val="Institucijos pavadinimas"/>
    <w:rsid w:val="003E68DE"/>
    <w:pPr>
      <w:keepNext/>
      <w:spacing w:line="360" w:lineRule="auto"/>
      <w:jc w:val="center"/>
    </w:pPr>
    <w:rPr>
      <w:rFonts w:eastAsia="Times New Roman"/>
      <w:caps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1AA2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A61AA2"/>
    <w:rPr>
      <w:rFonts w:asciiTheme="minorHAnsi" w:hAnsiTheme="minorHAnsi"/>
      <w:i/>
      <w:iCs/>
    </w:rPr>
  </w:style>
  <w:style w:type="table" w:styleId="PlainTable2">
    <w:name w:val="Plain Table 2"/>
    <w:basedOn w:val="TableNormal"/>
    <w:uiPriority w:val="42"/>
    <w:rsid w:val="00A61A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4237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73F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le.Mickeviciute\Desktop\ataskaitos%20turiny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8B27220-E973-4921-B258-03CA573B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ataskaitos turinys</Template>
  <TotalTime>872</TotalTime>
  <Pages>12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WebITAS</Company>
  <LinksUpToDate>false</LinksUpToDate>
  <CharactersWithSpaces>14411</CharactersWithSpaces>
  <SharedDoc>false</SharedDoc>
  <HLinks>
    <vt:vector size="90" baseType="variant">
      <vt:variant>
        <vt:i4>1572918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_Toc342917658</vt:lpwstr>
      </vt:variant>
      <vt:variant>
        <vt:i4>1572918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_Toc342917657</vt:lpwstr>
      </vt:variant>
      <vt:variant>
        <vt:i4>1572918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_Toc342917656</vt:lpwstr>
      </vt:variant>
      <vt:variant>
        <vt:i4>1572918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_Toc342917655</vt:lpwstr>
      </vt:variant>
      <vt:variant>
        <vt:i4>1572918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_Toc342917654</vt:lpwstr>
      </vt:variant>
      <vt:variant>
        <vt:i4>1572918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_Toc342917653</vt:lpwstr>
      </vt:variant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_Toc342917652</vt:lpwstr>
      </vt:variant>
      <vt:variant>
        <vt:i4>1572918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_Toc342917651</vt:lpwstr>
      </vt:variant>
      <vt:variant>
        <vt:i4>1572918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_Toc342917650</vt:lpwstr>
      </vt:variant>
      <vt:variant>
        <vt:i4>1638454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_Toc342917649</vt:lpwstr>
      </vt:variant>
      <vt:variant>
        <vt:i4>1638454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_Toc342917648</vt:lpwstr>
      </vt:variant>
      <vt:variant>
        <vt:i4>1638454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_Toc342917647</vt:lpwstr>
      </vt:variant>
      <vt:variant>
        <vt:i4>1638454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_Toc342917646</vt:lpwstr>
      </vt:variant>
      <vt:variant>
        <vt:i4>1638454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_Toc342917645</vt:lpwstr>
      </vt:variant>
      <vt:variant>
        <vt:i4>1638454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_Toc342917644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Eglė Mickevičiūtė</dc:creator>
  <cp:keywords/>
  <cp:lastModifiedBy>Giniūnas Kasparas</cp:lastModifiedBy>
  <cp:revision>9</cp:revision>
  <cp:lastPrinted>2005-04-19T06:53:00Z</cp:lastPrinted>
  <dcterms:created xsi:type="dcterms:W3CDTF">2018-09-13T15:32:00Z</dcterms:created>
  <dcterms:modified xsi:type="dcterms:W3CDTF">2018-12-17T09:33:00Z</dcterms:modified>
</cp:coreProperties>
</file>