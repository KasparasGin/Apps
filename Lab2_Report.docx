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794B" w14:textId="73D3DF5F" w:rsidR="003E68DE" w:rsidRPr="001D51F3" w:rsidRDefault="00AC3702" w:rsidP="003E68DE">
      <w:pPr>
        <w:pStyle w:val="Institucijospavadinima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</w:t>
      </w:r>
      <w:r w:rsidR="001D51F3">
        <w:rPr>
          <w:noProof/>
          <w:lang w:eastAsia="lt-LT"/>
        </w:rPr>
        <w:drawing>
          <wp:inline distT="0" distB="0" distL="0" distR="0" wp14:anchorId="64DE37AD" wp14:editId="3C0AD89E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197" cy="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0B2" w14:textId="77777777" w:rsidR="003E68DE" w:rsidRPr="001D51F3" w:rsidRDefault="003E68DE" w:rsidP="001D51F3">
      <w:pPr>
        <w:pStyle w:val="Caption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KAUNO TECHNOLOGIJOS UNIVERSITETAS</w:t>
      </w:r>
    </w:p>
    <w:p w14:paraId="26308D53" w14:textId="57386768" w:rsidR="003E68DE" w:rsidRDefault="003E68DE" w:rsidP="00A61AA2">
      <w:pPr>
        <w:pStyle w:val="Caption"/>
        <w:spacing w:after="240"/>
        <w:jc w:val="center"/>
        <w:rPr>
          <w:rFonts w:cstheme="minorHAnsi"/>
          <w:sz w:val="32"/>
        </w:rPr>
      </w:pPr>
      <w:r w:rsidRPr="001D51F3">
        <w:rPr>
          <w:rFonts w:cstheme="minorHAnsi"/>
          <w:sz w:val="32"/>
        </w:rPr>
        <w:t>I</w:t>
      </w:r>
      <w:r w:rsidR="001D51F3" w:rsidRPr="001D51F3">
        <w:rPr>
          <w:rFonts w:cstheme="minorHAnsi"/>
          <w:sz w:val="32"/>
        </w:rPr>
        <w:t>n</w:t>
      </w:r>
      <w:r w:rsidRPr="001D51F3">
        <w:rPr>
          <w:rFonts w:cstheme="minorHAnsi"/>
          <w:sz w:val="32"/>
        </w:rPr>
        <w:t>formatikos fakultetas</w:t>
      </w:r>
    </w:p>
    <w:p w14:paraId="29E3DDF5" w14:textId="25C6C1A5" w:rsidR="00300E45" w:rsidRDefault="00300E45" w:rsidP="00300E45"/>
    <w:p w14:paraId="54FF8EE9" w14:textId="6B1A74C8" w:rsidR="00300E45" w:rsidRDefault="00300E45" w:rsidP="00300E45"/>
    <w:p w14:paraId="70FF0B53" w14:textId="798676D6" w:rsidR="00300E45" w:rsidRDefault="00300E45" w:rsidP="00300E45"/>
    <w:p w14:paraId="3689E083" w14:textId="77777777" w:rsidR="003D3D72" w:rsidRDefault="003D3D72" w:rsidP="00300E45"/>
    <w:p w14:paraId="6E3AB723" w14:textId="5D90A636" w:rsidR="00300E45" w:rsidRDefault="00300E45" w:rsidP="00300E45"/>
    <w:p w14:paraId="1145400F" w14:textId="77777777" w:rsidR="00300E45" w:rsidRPr="00300E45" w:rsidRDefault="00300E45" w:rsidP="00300E45"/>
    <w:p w14:paraId="6745F1D3" w14:textId="0AE9F3F0" w:rsidR="00300E45" w:rsidRDefault="00300E45" w:rsidP="00DC0813">
      <w:pPr>
        <w:pStyle w:val="Caption"/>
        <w:jc w:val="center"/>
        <w:rPr>
          <w:sz w:val="36"/>
          <w:szCs w:val="36"/>
        </w:rPr>
      </w:pPr>
      <w:r w:rsidRPr="00DC0813">
        <w:rPr>
          <w:sz w:val="36"/>
          <w:szCs w:val="36"/>
        </w:rPr>
        <w:t xml:space="preserve">T120B169 </w:t>
      </w:r>
      <w:proofErr w:type="spellStart"/>
      <w:r w:rsidRPr="00DC0813">
        <w:rPr>
          <w:sz w:val="36"/>
          <w:szCs w:val="36"/>
        </w:rPr>
        <w:t>App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Development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for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Smart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Mobile</w:t>
      </w:r>
      <w:proofErr w:type="spellEnd"/>
      <w:r w:rsidRPr="00DC0813">
        <w:rPr>
          <w:sz w:val="36"/>
          <w:szCs w:val="36"/>
        </w:rPr>
        <w:t xml:space="preserve"> </w:t>
      </w:r>
      <w:proofErr w:type="spellStart"/>
      <w:r w:rsidRPr="00DC0813">
        <w:rPr>
          <w:sz w:val="36"/>
          <w:szCs w:val="36"/>
        </w:rPr>
        <w:t>Systems</w:t>
      </w:r>
      <w:proofErr w:type="spellEnd"/>
    </w:p>
    <w:p w14:paraId="4C3FF363" w14:textId="4C68F574" w:rsidR="00AC3702" w:rsidRDefault="00AC3702" w:rsidP="00AC3702"/>
    <w:p w14:paraId="719D50D5" w14:textId="3B32F896" w:rsidR="00AC3702" w:rsidRDefault="00AC3702" w:rsidP="00AC3702"/>
    <w:p w14:paraId="2D775A0D" w14:textId="56C66A1B" w:rsidR="00AC3702" w:rsidRDefault="00AC3702" w:rsidP="00AC3702"/>
    <w:p w14:paraId="14E16F4B" w14:textId="27774FCA" w:rsidR="00AC3702" w:rsidRDefault="00AC3702" w:rsidP="00AC3702"/>
    <w:p w14:paraId="273CAD0F" w14:textId="5DC7E686" w:rsidR="00AC3702" w:rsidRDefault="00AC3702" w:rsidP="00AC3702"/>
    <w:p w14:paraId="58E386DC" w14:textId="2BB97A25" w:rsidR="00AC3702" w:rsidRDefault="00AC3702" w:rsidP="00AC3702"/>
    <w:p w14:paraId="058F9737" w14:textId="77777777" w:rsidR="00AC3702" w:rsidRPr="00AC3702" w:rsidRDefault="00AC3702" w:rsidP="00AC3702"/>
    <w:p w14:paraId="37820936" w14:textId="39E59FB2" w:rsidR="00E867C5" w:rsidRPr="00AC3702" w:rsidRDefault="00300E45" w:rsidP="007D0A4D">
      <w:pPr>
        <w:spacing w:before="240" w:after="360"/>
        <w:jc w:val="center"/>
        <w:rPr>
          <w:rFonts w:asciiTheme="minorHAnsi" w:hAnsiTheme="minorHAnsi" w:cstheme="minorHAnsi"/>
          <w:b/>
          <w:sz w:val="28"/>
        </w:rPr>
      </w:pPr>
      <w:proofErr w:type="spellStart"/>
      <w:r w:rsidRPr="00AC3702">
        <w:rPr>
          <w:rFonts w:asciiTheme="minorHAnsi" w:hAnsiTheme="minorHAnsi" w:cstheme="minorHAnsi"/>
          <w:b/>
          <w:sz w:val="28"/>
        </w:rPr>
        <w:t>Report</w:t>
      </w:r>
      <w:proofErr w:type="spellEnd"/>
      <w:r w:rsidRPr="00AC370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AC3702">
        <w:rPr>
          <w:rFonts w:asciiTheme="minorHAnsi" w:hAnsiTheme="minorHAnsi" w:cstheme="minorHAnsi"/>
          <w:b/>
          <w:sz w:val="28"/>
        </w:rPr>
        <w:t>of</w:t>
      </w:r>
      <w:proofErr w:type="spellEnd"/>
      <w:r w:rsidRPr="00AC370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AC3702" w:rsidRPr="00AC3702">
        <w:rPr>
          <w:rFonts w:asciiTheme="minorHAnsi" w:hAnsiTheme="minorHAnsi" w:cstheme="minorHAnsi"/>
          <w:b/>
          <w:sz w:val="28"/>
        </w:rPr>
        <w:t>labaratory</w:t>
      </w:r>
      <w:proofErr w:type="spellEnd"/>
      <w:r w:rsidR="00AC3702" w:rsidRPr="00AC3702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AC3702" w:rsidRPr="00AC3702">
        <w:rPr>
          <w:rFonts w:asciiTheme="minorHAnsi" w:hAnsiTheme="minorHAnsi" w:cstheme="minorHAnsi"/>
          <w:b/>
          <w:sz w:val="28"/>
        </w:rPr>
        <w:t>work</w:t>
      </w:r>
      <w:proofErr w:type="spellEnd"/>
      <w:r w:rsidR="00AC3702" w:rsidRPr="00AC3702">
        <w:rPr>
          <w:rFonts w:asciiTheme="minorHAnsi" w:hAnsiTheme="minorHAnsi" w:cstheme="minorHAnsi"/>
          <w:b/>
          <w:sz w:val="28"/>
        </w:rPr>
        <w:t xml:space="preserve"> no.</w:t>
      </w:r>
      <w:r w:rsidR="00F75F05">
        <w:rPr>
          <w:rFonts w:asciiTheme="minorHAnsi" w:hAnsiTheme="minorHAnsi" w:cstheme="minorHAnsi"/>
          <w:b/>
          <w:sz w:val="28"/>
        </w:rPr>
        <w:t>2</w:t>
      </w:r>
      <w:r w:rsidR="00AB3DEF" w:rsidRPr="00AC3702">
        <w:rPr>
          <w:rFonts w:asciiTheme="minorHAnsi" w:hAnsiTheme="minorHAnsi" w:cstheme="minorHAnsi"/>
          <w:b/>
          <w:sz w:val="28"/>
        </w:rPr>
        <w:t xml:space="preserve"> </w:t>
      </w:r>
    </w:p>
    <w:p w14:paraId="277F95E8" w14:textId="77777777" w:rsidR="00300E45" w:rsidRDefault="00300E45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</w:p>
    <w:p w14:paraId="694CF8F8" w14:textId="77777777" w:rsidR="00300E45" w:rsidRDefault="00300E45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</w:p>
    <w:p w14:paraId="413E48E6" w14:textId="2FF02106" w:rsidR="007D0A4D" w:rsidRPr="00A61AA2" w:rsidRDefault="00A61AA2" w:rsidP="007D0A4D">
      <w:pPr>
        <w:spacing w:before="1320"/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Dėstytojas:</w:t>
      </w:r>
      <w:r w:rsidR="00DC0813">
        <w:rPr>
          <w:rFonts w:asciiTheme="minorHAnsi" w:hAnsiTheme="minorHAnsi" w:cstheme="minorHAnsi"/>
          <w:b/>
          <w:bCs/>
        </w:rPr>
        <w:t xml:space="preserve"> Rytis Maskeliūnas</w:t>
      </w:r>
    </w:p>
    <w:p w14:paraId="06744ACB" w14:textId="0000EDB5" w:rsidR="00CB0E27" w:rsidRDefault="00A61AA2" w:rsidP="007D0A4D">
      <w:pPr>
        <w:jc w:val="right"/>
        <w:rPr>
          <w:rFonts w:asciiTheme="minorHAnsi" w:hAnsiTheme="minorHAnsi" w:cstheme="minorHAnsi"/>
          <w:b/>
          <w:bCs/>
        </w:rPr>
      </w:pPr>
      <w:r w:rsidRPr="00A61AA2">
        <w:rPr>
          <w:rFonts w:asciiTheme="minorHAnsi" w:hAnsiTheme="minorHAnsi" w:cstheme="minorHAnsi"/>
          <w:b/>
          <w:bCs/>
        </w:rPr>
        <w:t>Student</w:t>
      </w:r>
      <w:r w:rsidR="00DC0813">
        <w:rPr>
          <w:rFonts w:asciiTheme="minorHAnsi" w:hAnsiTheme="minorHAnsi" w:cstheme="minorHAnsi"/>
          <w:b/>
          <w:bCs/>
        </w:rPr>
        <w:t>as</w:t>
      </w:r>
      <w:r w:rsidR="00300E45">
        <w:rPr>
          <w:rFonts w:asciiTheme="minorHAnsi" w:hAnsiTheme="minorHAnsi" w:cstheme="minorHAnsi"/>
          <w:b/>
          <w:bCs/>
        </w:rPr>
        <w:t>:   K</w:t>
      </w:r>
      <w:r w:rsidR="00CB0E27">
        <w:rPr>
          <w:rFonts w:asciiTheme="minorHAnsi" w:hAnsiTheme="minorHAnsi" w:cstheme="minorHAnsi"/>
          <w:b/>
          <w:bCs/>
        </w:rPr>
        <w:t>asparas Giniūnas</w:t>
      </w:r>
      <w:r w:rsidR="00BE269E">
        <w:rPr>
          <w:rFonts w:asciiTheme="minorHAnsi" w:hAnsiTheme="minorHAnsi" w:cstheme="minorHAnsi"/>
          <w:b/>
          <w:bCs/>
        </w:rPr>
        <w:t xml:space="preserve"> IFF-6/4</w:t>
      </w:r>
    </w:p>
    <w:p w14:paraId="5F284667" w14:textId="2721BFE0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54CAC1C6" w14:textId="0178BB20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0FAF6736" w14:textId="5717390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0F32EDA" w14:textId="7C591BA3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01863022" w14:textId="13F13BD5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289105B1" w14:textId="5E9415D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721642E3" w14:textId="5B10F0F4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3F8AF76" w14:textId="77777777" w:rsidR="00300E45" w:rsidRDefault="00300E45" w:rsidP="007D0A4D">
      <w:pPr>
        <w:jc w:val="right"/>
        <w:rPr>
          <w:rFonts w:asciiTheme="minorHAnsi" w:hAnsiTheme="minorHAnsi" w:cstheme="minorHAnsi"/>
          <w:b/>
          <w:bCs/>
        </w:rPr>
      </w:pPr>
    </w:p>
    <w:p w14:paraId="387F54E3" w14:textId="6A32D73A" w:rsidR="00CB0E27" w:rsidRPr="003D3D72" w:rsidRDefault="003E68DE" w:rsidP="003D3D72">
      <w:pPr>
        <w:jc w:val="center"/>
        <w:rPr>
          <w:rFonts w:cstheme="minorHAnsi"/>
          <w:sz w:val="28"/>
          <w:lang w:val="en-US"/>
        </w:rPr>
      </w:pPr>
      <w:r w:rsidRPr="001D51F3">
        <w:rPr>
          <w:rFonts w:cstheme="minorHAnsi"/>
          <w:sz w:val="28"/>
        </w:rPr>
        <w:t>KAUNAS,</w:t>
      </w:r>
      <w:r w:rsidR="00311D65" w:rsidRPr="001D51F3">
        <w:rPr>
          <w:rFonts w:cstheme="minorHAnsi"/>
          <w:sz w:val="28"/>
        </w:rPr>
        <w:t xml:space="preserve"> </w:t>
      </w:r>
      <w:r w:rsidR="00E91CA9" w:rsidRPr="001D51F3">
        <w:rPr>
          <w:rFonts w:cstheme="minorHAnsi"/>
          <w:sz w:val="28"/>
        </w:rPr>
        <w:fldChar w:fldCharType="begin"/>
      </w:r>
      <w:r w:rsidR="00E91CA9" w:rsidRPr="001D51F3">
        <w:rPr>
          <w:rFonts w:cstheme="minorHAnsi"/>
          <w:sz w:val="28"/>
        </w:rPr>
        <w:instrText xml:space="preserve"> TIME \@ "yyyy " </w:instrText>
      </w:r>
      <w:r w:rsidR="00E91CA9" w:rsidRPr="001D51F3">
        <w:rPr>
          <w:rFonts w:cstheme="minorHAnsi"/>
          <w:sz w:val="28"/>
        </w:rPr>
        <w:fldChar w:fldCharType="separate"/>
      </w:r>
      <w:r w:rsidR="00DB5504">
        <w:rPr>
          <w:rFonts w:cstheme="minorHAnsi"/>
          <w:noProof/>
          <w:sz w:val="28"/>
        </w:rPr>
        <w:t xml:space="preserve">2018 </w:t>
      </w:r>
      <w:r w:rsidR="00E91CA9" w:rsidRPr="001D51F3">
        <w:rPr>
          <w:rFonts w:cstheme="minorHAnsi"/>
          <w:sz w:val="28"/>
        </w:rPr>
        <w:fldChar w:fldCharType="end"/>
      </w:r>
    </w:p>
    <w:p w14:paraId="325B10BA" w14:textId="77777777" w:rsidR="007D0A4D" w:rsidRPr="00CB0E27" w:rsidRDefault="007D0A4D" w:rsidP="00CB0E27">
      <w:pPr>
        <w:jc w:val="center"/>
        <w:rPr>
          <w:rFonts w:asciiTheme="minorHAnsi" w:hAnsiTheme="minorHAnsi" w:cstheme="minorHAnsi"/>
          <w:b/>
          <w:bCs/>
        </w:rPr>
      </w:pPr>
    </w:p>
    <w:p w14:paraId="190F8C62" w14:textId="77777777" w:rsidR="00CB0E27" w:rsidRDefault="00CB0E27" w:rsidP="00A61AA2">
      <w:pPr>
        <w:pStyle w:val="Caption"/>
        <w:rPr>
          <w:rFonts w:cstheme="minorHAnsi"/>
          <w:sz w:val="28"/>
        </w:rPr>
      </w:pPr>
    </w:p>
    <w:sdt>
      <w:sdtPr>
        <w:rPr>
          <w:b/>
          <w:bCs/>
        </w:rPr>
        <w:id w:val="-97081742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4894EBE" w14:textId="18C78666" w:rsidR="00A61AA2" w:rsidRDefault="00DC0813" w:rsidP="00CB0E27">
          <w:proofErr w:type="spellStart"/>
          <w:r>
            <w:rPr>
              <w:rFonts w:cstheme="minorHAnsi"/>
              <w:sz w:val="28"/>
            </w:rPr>
            <w:t>Table</w:t>
          </w:r>
          <w:proofErr w:type="spellEnd"/>
          <w:r>
            <w:rPr>
              <w:rFonts w:cstheme="minorHAnsi"/>
              <w:sz w:val="28"/>
            </w:rPr>
            <w:t xml:space="preserve"> </w:t>
          </w:r>
          <w:proofErr w:type="spellStart"/>
          <w:r>
            <w:rPr>
              <w:rFonts w:cstheme="minorHAnsi"/>
              <w:sz w:val="28"/>
            </w:rPr>
            <w:t>of</w:t>
          </w:r>
          <w:proofErr w:type="spellEnd"/>
          <w:r>
            <w:rPr>
              <w:rFonts w:cstheme="minorHAnsi"/>
              <w:sz w:val="28"/>
            </w:rPr>
            <w:t xml:space="preserve"> </w:t>
          </w:r>
          <w:proofErr w:type="spellStart"/>
          <w:r>
            <w:rPr>
              <w:rFonts w:cstheme="minorHAnsi"/>
              <w:sz w:val="28"/>
            </w:rPr>
            <w:t>contents</w:t>
          </w:r>
          <w:proofErr w:type="spellEnd"/>
        </w:p>
        <w:p w14:paraId="229E78E9" w14:textId="77777777" w:rsidR="00A61AA2" w:rsidRPr="00A61AA2" w:rsidRDefault="00A61AA2" w:rsidP="00A61AA2">
          <w:pPr>
            <w:rPr>
              <w:lang w:val="en-US"/>
            </w:rPr>
          </w:pPr>
        </w:p>
        <w:bookmarkStart w:id="0" w:name="_GoBack"/>
        <w:bookmarkEnd w:id="0"/>
        <w:p w14:paraId="54290434" w14:textId="5BD2CAA8" w:rsidR="00F514CF" w:rsidRDefault="00A61AA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72624" w:history="1">
            <w:r w:rsidR="00F514CF" w:rsidRPr="00874EC6">
              <w:rPr>
                <w:rStyle w:val="Hyperlink"/>
                <w:noProof/>
              </w:rPr>
              <w:t>Tasks</w:t>
            </w:r>
            <w:r w:rsidR="00F514CF">
              <w:rPr>
                <w:noProof/>
                <w:webHidden/>
              </w:rPr>
              <w:tab/>
            </w:r>
            <w:r w:rsidR="00F514CF">
              <w:rPr>
                <w:noProof/>
                <w:webHidden/>
              </w:rPr>
              <w:fldChar w:fldCharType="begin"/>
            </w:r>
            <w:r w:rsidR="00F514CF">
              <w:rPr>
                <w:noProof/>
                <w:webHidden/>
              </w:rPr>
              <w:instrText xml:space="preserve"> PAGEREF _Toc530472624 \h </w:instrText>
            </w:r>
            <w:r w:rsidR="00F514CF">
              <w:rPr>
                <w:noProof/>
                <w:webHidden/>
              </w:rPr>
            </w:r>
            <w:r w:rsidR="00F514CF">
              <w:rPr>
                <w:noProof/>
                <w:webHidden/>
              </w:rPr>
              <w:fldChar w:fldCharType="separate"/>
            </w:r>
            <w:r w:rsidR="00F514CF">
              <w:rPr>
                <w:noProof/>
                <w:webHidden/>
              </w:rPr>
              <w:t>3</w:t>
            </w:r>
            <w:r w:rsidR="00F514CF">
              <w:rPr>
                <w:noProof/>
                <w:webHidden/>
              </w:rPr>
              <w:fldChar w:fldCharType="end"/>
            </w:r>
          </w:hyperlink>
        </w:p>
        <w:p w14:paraId="44932039" w14:textId="01B7FC3F" w:rsidR="00F514CF" w:rsidRDefault="00F514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25" w:history="1">
            <w:r w:rsidRPr="00874EC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02AC" w14:textId="04D81106" w:rsidR="00F514CF" w:rsidRDefault="00F514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26" w:history="1">
            <w:r w:rsidRPr="00874EC6">
              <w:rPr>
                <w:rStyle w:val="Hyperlink"/>
                <w:noProof/>
                <w:lang w:val="en-US" w:eastAsia="en-US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63C3" w14:textId="25D826FC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27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CircleView.java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2388" w14:textId="049B609D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28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IndicatingView.java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DD44" w14:textId="4768F9E9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29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MainActivity.java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50C4" w14:textId="1A9075B1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30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ModelPost.java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71F4" w14:textId="6AA19C56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31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RequestOperator.java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7623" w14:textId="6BB2805E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32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button.xml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BDAE" w14:textId="37639722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33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button_default.xml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B96B" w14:textId="31BCC5EE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34" w:history="1">
            <w:r w:rsidRPr="00874EC6">
              <w:rPr>
                <w:rStyle w:val="Hyperlink"/>
                <w:rFonts w:ascii="Symbol" w:hAnsi="Symbo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i/>
                <w:noProof/>
              </w:rPr>
              <w:t>button_pressed.xml</w:t>
            </w:r>
            <w:r w:rsidRPr="00874EC6">
              <w:rPr>
                <w:rStyle w:val="Hyperlink"/>
                <w:noProof/>
              </w:rPr>
              <w:t xml:space="preserve">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10F7" w14:textId="51D816C2" w:rsidR="00F514CF" w:rsidRDefault="00F514CF">
          <w:pPr>
            <w:pStyle w:val="TOC2"/>
            <w:tabs>
              <w:tab w:val="left" w:pos="7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472635" w:history="1">
            <w:r w:rsidRPr="00874EC6">
              <w:rPr>
                <w:rStyle w:val="Hyperlink"/>
                <w:rFonts w:ascii="Symbol" w:hAnsi="Symbol"/>
                <w:noProof/>
                <w:lang w:val="en-US" w:eastAsia="en-US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874EC6">
              <w:rPr>
                <w:rStyle w:val="Hyperlink"/>
                <w:noProof/>
                <w:lang w:val="en-US" w:eastAsia="en-US"/>
              </w:rPr>
              <w:t>circle.xml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ED76" w14:textId="6D57962C" w:rsidR="00A61AA2" w:rsidRDefault="00A61AA2">
          <w:r>
            <w:rPr>
              <w:b/>
              <w:bCs/>
              <w:noProof/>
            </w:rPr>
            <w:fldChar w:fldCharType="end"/>
          </w:r>
        </w:p>
      </w:sdtContent>
    </w:sdt>
    <w:p w14:paraId="3F2EB03E" w14:textId="77777777" w:rsidR="00E867C5" w:rsidRPr="001D51F3" w:rsidRDefault="00E867C5">
      <w:pPr>
        <w:rPr>
          <w:rFonts w:asciiTheme="minorHAnsi" w:hAnsiTheme="minorHAnsi" w:cstheme="minorHAnsi"/>
          <w:b/>
          <w:bCs/>
        </w:rPr>
      </w:pPr>
    </w:p>
    <w:p w14:paraId="7D2C1555" w14:textId="77777777" w:rsidR="00E867C5" w:rsidRPr="001D51F3" w:rsidRDefault="00E867C5">
      <w:pPr>
        <w:rPr>
          <w:rFonts w:asciiTheme="minorHAnsi" w:hAnsiTheme="minorHAnsi" w:cstheme="minorHAnsi"/>
        </w:rPr>
      </w:pPr>
    </w:p>
    <w:p w14:paraId="1F3B63C7" w14:textId="77777777" w:rsidR="00E867C5" w:rsidRPr="001D51F3" w:rsidRDefault="00E867C5">
      <w:pPr>
        <w:rPr>
          <w:rFonts w:asciiTheme="minorHAnsi" w:hAnsiTheme="minorHAnsi" w:cstheme="minorHAnsi"/>
        </w:rPr>
      </w:pPr>
    </w:p>
    <w:p w14:paraId="446F938C" w14:textId="77777777" w:rsidR="00E867C5" w:rsidRPr="001D51F3" w:rsidRDefault="00E867C5">
      <w:pPr>
        <w:rPr>
          <w:rFonts w:asciiTheme="minorHAnsi" w:hAnsiTheme="minorHAnsi" w:cstheme="minorHAnsi"/>
        </w:rPr>
      </w:pPr>
    </w:p>
    <w:p w14:paraId="31BB1236" w14:textId="70B66054" w:rsidR="00300E45" w:rsidRDefault="00300E45" w:rsidP="00300E45">
      <w:pPr>
        <w:rPr>
          <w:rFonts w:asciiTheme="minorHAnsi" w:hAnsiTheme="minorHAnsi" w:cstheme="minorHAnsi"/>
          <w:bCs/>
        </w:rPr>
      </w:pPr>
    </w:p>
    <w:p w14:paraId="1F9A77FE" w14:textId="03FA2052" w:rsidR="00300E45" w:rsidRDefault="00300E45" w:rsidP="00300E45">
      <w:pPr>
        <w:rPr>
          <w:rFonts w:asciiTheme="minorHAnsi" w:hAnsiTheme="minorHAnsi" w:cstheme="minorHAnsi"/>
        </w:rPr>
      </w:pPr>
    </w:p>
    <w:p w14:paraId="2DB6A37C" w14:textId="52AAA0A4" w:rsidR="00300E45" w:rsidRDefault="00300E45" w:rsidP="00300E45">
      <w:pPr>
        <w:rPr>
          <w:rFonts w:asciiTheme="minorHAnsi" w:hAnsiTheme="minorHAnsi" w:cstheme="minorHAnsi"/>
        </w:rPr>
      </w:pPr>
    </w:p>
    <w:p w14:paraId="76E19030" w14:textId="46656EC2" w:rsidR="00300E45" w:rsidRDefault="00300E45" w:rsidP="00300E45">
      <w:pPr>
        <w:rPr>
          <w:rFonts w:asciiTheme="minorHAnsi" w:hAnsiTheme="minorHAnsi" w:cstheme="minorHAnsi"/>
        </w:rPr>
      </w:pPr>
    </w:p>
    <w:p w14:paraId="3C56E2EA" w14:textId="6C4C0E10" w:rsidR="00300E45" w:rsidRDefault="00300E45" w:rsidP="00300E45">
      <w:pPr>
        <w:rPr>
          <w:rFonts w:asciiTheme="minorHAnsi" w:hAnsiTheme="minorHAnsi" w:cstheme="minorHAnsi"/>
        </w:rPr>
      </w:pPr>
    </w:p>
    <w:p w14:paraId="3CC45A99" w14:textId="53D470E1" w:rsidR="00300E45" w:rsidRDefault="00300E45" w:rsidP="00300E45">
      <w:pPr>
        <w:rPr>
          <w:rFonts w:asciiTheme="minorHAnsi" w:hAnsiTheme="minorHAnsi" w:cstheme="minorHAnsi"/>
        </w:rPr>
      </w:pPr>
    </w:p>
    <w:p w14:paraId="17FB44A7" w14:textId="1D857723" w:rsidR="00300E45" w:rsidRDefault="00300E45" w:rsidP="00300E45">
      <w:pPr>
        <w:rPr>
          <w:rFonts w:asciiTheme="minorHAnsi" w:hAnsiTheme="minorHAnsi" w:cstheme="minorHAnsi"/>
        </w:rPr>
      </w:pPr>
    </w:p>
    <w:p w14:paraId="24384399" w14:textId="1D85FBCE" w:rsidR="00300E45" w:rsidRDefault="00300E45" w:rsidP="00300E45">
      <w:pPr>
        <w:rPr>
          <w:rFonts w:asciiTheme="minorHAnsi" w:hAnsiTheme="minorHAnsi" w:cstheme="minorHAnsi"/>
        </w:rPr>
      </w:pPr>
    </w:p>
    <w:p w14:paraId="3819E2A8" w14:textId="5419122F" w:rsidR="00300E45" w:rsidRDefault="00300E45" w:rsidP="00300E45">
      <w:pPr>
        <w:rPr>
          <w:rFonts w:asciiTheme="minorHAnsi" w:hAnsiTheme="minorHAnsi" w:cstheme="minorHAnsi"/>
        </w:rPr>
      </w:pPr>
    </w:p>
    <w:p w14:paraId="60DB7608" w14:textId="5E4BEC64" w:rsidR="00300E45" w:rsidRDefault="00300E45" w:rsidP="00300E45">
      <w:pPr>
        <w:rPr>
          <w:rFonts w:asciiTheme="minorHAnsi" w:hAnsiTheme="minorHAnsi" w:cstheme="minorHAnsi"/>
        </w:rPr>
      </w:pPr>
    </w:p>
    <w:p w14:paraId="21B8B037" w14:textId="454CF96F" w:rsidR="00300E45" w:rsidRDefault="00300E45" w:rsidP="00300E45">
      <w:pPr>
        <w:rPr>
          <w:rFonts w:asciiTheme="minorHAnsi" w:hAnsiTheme="minorHAnsi" w:cstheme="minorHAnsi"/>
        </w:rPr>
      </w:pPr>
    </w:p>
    <w:p w14:paraId="3509EDCB" w14:textId="58F44FC0" w:rsidR="00300E45" w:rsidRDefault="00300E45" w:rsidP="00300E45">
      <w:pPr>
        <w:rPr>
          <w:rFonts w:asciiTheme="minorHAnsi" w:hAnsiTheme="minorHAnsi" w:cstheme="minorHAnsi"/>
        </w:rPr>
      </w:pPr>
    </w:p>
    <w:p w14:paraId="2FA44BC6" w14:textId="4CFBA84C" w:rsidR="00300E45" w:rsidRDefault="00300E45" w:rsidP="00300E45">
      <w:pPr>
        <w:rPr>
          <w:rFonts w:asciiTheme="minorHAnsi" w:hAnsiTheme="minorHAnsi" w:cstheme="minorHAnsi"/>
        </w:rPr>
      </w:pPr>
    </w:p>
    <w:p w14:paraId="6D743C61" w14:textId="1F3D4E1A" w:rsidR="00300E45" w:rsidRDefault="00300E45" w:rsidP="00300E45">
      <w:pPr>
        <w:rPr>
          <w:rFonts w:asciiTheme="minorHAnsi" w:hAnsiTheme="minorHAnsi" w:cstheme="minorHAnsi"/>
        </w:rPr>
      </w:pPr>
    </w:p>
    <w:p w14:paraId="0DE9EE7A" w14:textId="626E662E" w:rsidR="00300E45" w:rsidRDefault="00300E45" w:rsidP="00300E45">
      <w:pPr>
        <w:rPr>
          <w:rFonts w:asciiTheme="minorHAnsi" w:hAnsiTheme="minorHAnsi" w:cstheme="minorHAnsi"/>
        </w:rPr>
      </w:pPr>
    </w:p>
    <w:p w14:paraId="4052E4D4" w14:textId="472164FE" w:rsidR="00300E45" w:rsidRDefault="00300E45" w:rsidP="00300E45">
      <w:pPr>
        <w:rPr>
          <w:rFonts w:asciiTheme="minorHAnsi" w:hAnsiTheme="minorHAnsi" w:cstheme="minorHAnsi"/>
        </w:rPr>
      </w:pPr>
    </w:p>
    <w:p w14:paraId="672C4527" w14:textId="2865E40D" w:rsidR="00300E45" w:rsidRDefault="00300E45" w:rsidP="00300E45">
      <w:pPr>
        <w:rPr>
          <w:rFonts w:asciiTheme="minorHAnsi" w:hAnsiTheme="minorHAnsi" w:cstheme="minorHAnsi"/>
        </w:rPr>
      </w:pPr>
    </w:p>
    <w:p w14:paraId="67EA9C5D" w14:textId="2E7D8D3A" w:rsidR="00300E45" w:rsidRDefault="00300E45" w:rsidP="00300E45">
      <w:pPr>
        <w:rPr>
          <w:rFonts w:asciiTheme="minorHAnsi" w:hAnsiTheme="minorHAnsi" w:cstheme="minorHAnsi"/>
        </w:rPr>
      </w:pPr>
    </w:p>
    <w:p w14:paraId="219FC410" w14:textId="09315310" w:rsidR="00300E45" w:rsidRDefault="00300E45" w:rsidP="00300E45">
      <w:pPr>
        <w:rPr>
          <w:rFonts w:asciiTheme="minorHAnsi" w:hAnsiTheme="minorHAnsi" w:cstheme="minorHAnsi"/>
        </w:rPr>
      </w:pPr>
    </w:p>
    <w:p w14:paraId="444C3799" w14:textId="3AFDB78F" w:rsidR="00300E45" w:rsidRDefault="00300E45" w:rsidP="00300E45">
      <w:pPr>
        <w:rPr>
          <w:rFonts w:asciiTheme="minorHAnsi" w:hAnsiTheme="minorHAnsi" w:cstheme="minorHAnsi"/>
        </w:rPr>
      </w:pPr>
    </w:p>
    <w:p w14:paraId="3277ADA9" w14:textId="344DF587" w:rsidR="00300E45" w:rsidRDefault="00300E45" w:rsidP="00300E45">
      <w:pPr>
        <w:rPr>
          <w:rFonts w:asciiTheme="minorHAnsi" w:hAnsiTheme="minorHAnsi" w:cstheme="minorHAnsi"/>
        </w:rPr>
      </w:pPr>
    </w:p>
    <w:p w14:paraId="2DD0FA4F" w14:textId="451F805E" w:rsidR="00300E45" w:rsidRDefault="00300E45" w:rsidP="00300E45">
      <w:pPr>
        <w:rPr>
          <w:rFonts w:asciiTheme="minorHAnsi" w:hAnsiTheme="minorHAnsi" w:cstheme="minorHAnsi"/>
        </w:rPr>
      </w:pPr>
    </w:p>
    <w:p w14:paraId="648C5D8E" w14:textId="77EDEE65" w:rsidR="00300E45" w:rsidRDefault="00300E45" w:rsidP="00300E45">
      <w:pPr>
        <w:rPr>
          <w:rFonts w:asciiTheme="minorHAnsi" w:hAnsiTheme="minorHAnsi" w:cstheme="minorHAnsi"/>
        </w:rPr>
      </w:pPr>
    </w:p>
    <w:p w14:paraId="7DDF8269" w14:textId="029B01BD" w:rsidR="00300E45" w:rsidRDefault="00300E45" w:rsidP="00300E45">
      <w:pPr>
        <w:rPr>
          <w:rFonts w:asciiTheme="minorHAnsi" w:hAnsiTheme="minorHAnsi" w:cstheme="minorHAnsi"/>
        </w:rPr>
      </w:pPr>
    </w:p>
    <w:p w14:paraId="0F9E726D" w14:textId="4C986D02" w:rsidR="00300E45" w:rsidRDefault="00300E45" w:rsidP="00300E45">
      <w:pPr>
        <w:rPr>
          <w:rFonts w:asciiTheme="minorHAnsi" w:hAnsiTheme="minorHAnsi" w:cstheme="minorHAnsi"/>
        </w:rPr>
      </w:pPr>
    </w:p>
    <w:p w14:paraId="0E9AB30E" w14:textId="5FD3E4F2" w:rsidR="00300E45" w:rsidRDefault="00300E45" w:rsidP="00300E45">
      <w:pPr>
        <w:rPr>
          <w:rFonts w:asciiTheme="minorHAnsi" w:hAnsiTheme="minorHAnsi" w:cstheme="minorHAnsi"/>
        </w:rPr>
      </w:pPr>
    </w:p>
    <w:p w14:paraId="5F02EEFB" w14:textId="0E96EF93" w:rsidR="00300E45" w:rsidRDefault="00300E45" w:rsidP="00300E45">
      <w:pPr>
        <w:rPr>
          <w:rFonts w:asciiTheme="minorHAnsi" w:hAnsiTheme="minorHAnsi" w:cstheme="minorHAnsi"/>
        </w:rPr>
      </w:pPr>
    </w:p>
    <w:p w14:paraId="16FA9334" w14:textId="25EDF94D" w:rsidR="00300E45" w:rsidRDefault="00AC3702" w:rsidP="00300E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2CEAE60" w14:textId="2F1AEBCA" w:rsidR="00300E45" w:rsidRPr="003D3D72" w:rsidRDefault="00AC3702" w:rsidP="00DC0813">
      <w:pPr>
        <w:pStyle w:val="Heading1"/>
      </w:pPr>
      <w:bookmarkStart w:id="1" w:name="_Toc530472624"/>
      <w:proofErr w:type="spellStart"/>
      <w:r>
        <w:lastRenderedPageBreak/>
        <w:t>Task</w:t>
      </w:r>
      <w:r w:rsidR="00DB5504">
        <w:t>s</w:t>
      </w:r>
      <w:bookmarkEnd w:id="1"/>
      <w:proofErr w:type="spellEnd"/>
    </w:p>
    <w:p w14:paraId="1BD27633" w14:textId="740D36D3" w:rsidR="00300E45" w:rsidRDefault="00300E45" w:rsidP="00300E45">
      <w:pPr>
        <w:rPr>
          <w:rFonts w:asciiTheme="minorHAnsi" w:hAnsiTheme="minorHAnsi" w:cstheme="minorHAnsi"/>
        </w:rPr>
      </w:pPr>
    </w:p>
    <w:p w14:paraId="7E4F33A5" w14:textId="743878AB" w:rsidR="00AC3702" w:rsidRPr="00AC3702" w:rsidRDefault="00DB5504" w:rsidP="00AC3702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During the execution of the request on indicator should show the triangle</w:t>
      </w:r>
    </w:p>
    <w:p w14:paraId="77A0DC6B" w14:textId="6E8D5481" w:rsidR="00AC3702" w:rsidRDefault="00DB5504" w:rsidP="00AC3702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Work with URL-address of request of …. </w:t>
      </w:r>
    </w:p>
    <w:p w14:paraId="3EEFD924" w14:textId="07E66340" w:rsidR="00DB5504" w:rsidRDefault="00DB5504" w:rsidP="00DB5504">
      <w:pPr>
        <w:pStyle w:val="ListParagraph"/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The resulting Json should be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JSONArray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14:paraId="2C7A5057" w14:textId="76F6B83C" w:rsidR="00DB5504" w:rsidRDefault="00DB5504" w:rsidP="00DB5504">
      <w:pPr>
        <w:pStyle w:val="ListParagraph"/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This array should be made of a list of publications</w:t>
      </w:r>
    </w:p>
    <w:p w14:paraId="7206D133" w14:textId="48263343" w:rsidR="00DB5504" w:rsidRPr="00AC3702" w:rsidRDefault="00DB5504" w:rsidP="00DB5504">
      <w:pPr>
        <w:pStyle w:val="ListParagraph"/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Create new indicator which</w:t>
      </w:r>
      <w:r w:rsidR="0023012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show the number of publications. A quantity of publications should be indicated inside of the circle. Inner color must be black, the number inside must be white.</w:t>
      </w:r>
    </w:p>
    <w:p w14:paraId="7AA8E2AD" w14:textId="13EA6703" w:rsidR="00AC3702" w:rsidRPr="00AC3702" w:rsidRDefault="00230123" w:rsidP="00AC3702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Change the design of “Send request” button so that the button (when not pressed), has a gradient color.</w:t>
      </w:r>
    </w:p>
    <w:p w14:paraId="0F2B5D3D" w14:textId="03D3DF48" w:rsidR="00AC3702" w:rsidRPr="00AC3702" w:rsidRDefault="00230123" w:rsidP="00AC3702">
      <w:pPr>
        <w:pStyle w:val="ListParagraph"/>
        <w:numPr>
          <w:ilvl w:val="0"/>
          <w:numId w:val="27"/>
        </w:numPr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*Add a progress animation function while the query is executing</w:t>
      </w:r>
    </w:p>
    <w:p w14:paraId="56C41715" w14:textId="57F59387" w:rsidR="00AC3702" w:rsidRDefault="00230123" w:rsidP="00230123">
      <w:pPr>
        <w:pStyle w:val="ListParagraph"/>
        <w:numPr>
          <w:ilvl w:val="0"/>
          <w:numId w:val="27"/>
        </w:numPr>
        <w:ind w:left="450"/>
        <w:rPr>
          <w:rFonts w:asciiTheme="minorHAnsi" w:hAnsiTheme="minorHAnsi" w:cstheme="minorHAnsi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*Draw a progress indicator of gradually appearing different color squares (getting darker toward the end)</w:t>
      </w:r>
      <w:r w:rsidR="00AC3702">
        <w:rPr>
          <w:rFonts w:asciiTheme="minorHAnsi" w:hAnsiTheme="minorHAnsi" w:cstheme="minorHAnsi"/>
        </w:rPr>
        <w:br w:type="page"/>
      </w:r>
    </w:p>
    <w:p w14:paraId="42B02991" w14:textId="7FB19D25" w:rsidR="006714B8" w:rsidRPr="009F173F" w:rsidRDefault="006714B8" w:rsidP="00DC0813">
      <w:pPr>
        <w:pStyle w:val="Heading1"/>
      </w:pPr>
      <w:bookmarkStart w:id="2" w:name="_Toc530472625"/>
      <w:proofErr w:type="spellStart"/>
      <w:r w:rsidRPr="009F173F">
        <w:lastRenderedPageBreak/>
        <w:t>Implementation</w:t>
      </w:r>
      <w:bookmarkEnd w:id="2"/>
      <w:proofErr w:type="spellEnd"/>
    </w:p>
    <w:p w14:paraId="5BE689A1" w14:textId="363AC2A0" w:rsidR="006714B8" w:rsidRDefault="006714B8" w:rsidP="00256B80">
      <w:pPr>
        <w:rPr>
          <w:rFonts w:asciiTheme="minorHAnsi" w:hAnsiTheme="minorHAnsi" w:cstheme="minorHAnsi"/>
        </w:rPr>
      </w:pPr>
    </w:p>
    <w:p w14:paraId="2D8B9890" w14:textId="77777777" w:rsidR="00230123" w:rsidRPr="00AC3702" w:rsidRDefault="00230123" w:rsidP="00230123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During the execution of the request on indicator should show the triangle</w:t>
      </w:r>
    </w:p>
    <w:p w14:paraId="1F102DDC" w14:textId="355D4259" w:rsidR="009F173F" w:rsidRDefault="009F173F" w:rsidP="00AC3702">
      <w:pPr>
        <w:pStyle w:val="ListParagraph"/>
        <w:rPr>
          <w:rFonts w:asciiTheme="minorHAnsi" w:hAnsiTheme="minorHAnsi" w:cstheme="minorHAnsi"/>
        </w:rPr>
      </w:pPr>
    </w:p>
    <w:p w14:paraId="369AA4CC" w14:textId="77777777" w:rsidR="00230123" w:rsidRDefault="00230123" w:rsidP="00230123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Method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onDraw</w:t>
      </w:r>
      <w:proofErr w:type="spellEnd"/>
      <w:r>
        <w:rPr>
          <w:rFonts w:asciiTheme="minorHAnsi" w:hAnsiTheme="minorHAnsi" w:cstheme="minorHAnsi"/>
        </w:rPr>
        <w:t xml:space="preserve">() </w:t>
      </w:r>
      <w:proofErr w:type="spellStart"/>
      <w:r>
        <w:rPr>
          <w:rFonts w:asciiTheme="minorHAnsi" w:hAnsiTheme="minorHAnsi" w:cstheme="minorHAnsi"/>
        </w:rPr>
        <w:t>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IndicatingView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classs</w:t>
      </w:r>
      <w:proofErr w:type="spellEnd"/>
    </w:p>
    <w:p w14:paraId="4EE566A7" w14:textId="77777777" w:rsidR="00230123" w:rsidRDefault="00230123" w:rsidP="00230123">
      <w:pPr>
        <w:pStyle w:val="ListParagraph"/>
        <w:rPr>
          <w:rFonts w:asciiTheme="minorHAnsi" w:hAnsiTheme="minorHAnsi" w:cstheme="minorHAnsi"/>
        </w:rPr>
      </w:pPr>
    </w:p>
    <w:p w14:paraId="23FEA23B" w14:textId="65B0E8F2" w:rsidR="00230123" w:rsidRPr="00230123" w:rsidRDefault="00230123" w:rsidP="00230123">
      <w:pPr>
        <w:pStyle w:val="ListParagraph"/>
        <w:rPr>
          <w:rFonts w:asciiTheme="minorHAnsi" w:hAnsiTheme="minorHAnsi" w:cstheme="minorHAnsi"/>
        </w:rPr>
      </w:pP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onDraw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 canvas){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.onDraw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width =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getWidth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height =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getHeight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Paint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switch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state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23012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SUCCESS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paint =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23012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GREEN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paint.setStrokeWidth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20f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width/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height, paint);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(width/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height, width, height/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23012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FAILED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paint =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23012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RED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paint.setStrokeWidth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20f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width, height, paint);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height, width, 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23012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INPROGRESS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paint =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23012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WHITE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paint.setStrokeWidth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20f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paint.setStyle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Paint.Style.</w:t>
      </w:r>
      <w:r w:rsidRPr="00230123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STROKE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paint.setPathEffect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DashPathEffect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new float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[]{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40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40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,}, 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proofErr w:type="spellEnd"/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Path();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.moveTo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(width/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.quadTo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.quadTo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 -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width-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.quadTo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(width/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width/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230123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canvas.drawPath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230123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proofErr w:type="spellEnd"/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default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230123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230123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</w:p>
    <w:p w14:paraId="6580DDE7" w14:textId="77777777" w:rsidR="00230123" w:rsidRDefault="00230123" w:rsidP="00AC3702">
      <w:pPr>
        <w:pStyle w:val="ListParagraph"/>
        <w:rPr>
          <w:rFonts w:asciiTheme="minorHAnsi" w:hAnsiTheme="minorHAnsi" w:cstheme="minorHAnsi"/>
        </w:rPr>
      </w:pPr>
    </w:p>
    <w:p w14:paraId="32D3E2EF" w14:textId="05B5BB87" w:rsidR="00AC3702" w:rsidRDefault="00AC3702" w:rsidP="00AC3702">
      <w:pPr>
        <w:pStyle w:val="ListParagraph"/>
        <w:rPr>
          <w:rFonts w:asciiTheme="minorHAnsi" w:hAnsiTheme="minorHAnsi" w:cstheme="minorHAnsi"/>
        </w:rPr>
      </w:pPr>
    </w:p>
    <w:p w14:paraId="6D6E078E" w14:textId="77777777" w:rsidR="00230123" w:rsidRDefault="00230123" w:rsidP="00610A77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Work with URL-address of request of …. </w:t>
      </w:r>
    </w:p>
    <w:p w14:paraId="3124C9F3" w14:textId="77777777" w:rsidR="00230123" w:rsidRDefault="00230123" w:rsidP="00230123">
      <w:pPr>
        <w:pStyle w:val="ListParagraph"/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The resulting Json should be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n-US"/>
        </w:rPr>
        <w:t>JSONArray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n-US"/>
        </w:rPr>
        <w:t>.</w:t>
      </w:r>
    </w:p>
    <w:p w14:paraId="6B643063" w14:textId="77777777" w:rsidR="00230123" w:rsidRDefault="00230123" w:rsidP="00230123">
      <w:pPr>
        <w:pStyle w:val="ListParagraph"/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This array should be made of a list of publications</w:t>
      </w:r>
    </w:p>
    <w:p w14:paraId="7DA1403F" w14:textId="77777777" w:rsidR="00230123" w:rsidRPr="00AC3702" w:rsidRDefault="00230123" w:rsidP="00230123">
      <w:pPr>
        <w:pStyle w:val="ListParagraph"/>
        <w:ind w:left="450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Create new indicator which show the number of publications. A quantity of publications should be indicated inside of the circle. Inner color must be black, the number inside must be white.</w:t>
      </w:r>
    </w:p>
    <w:p w14:paraId="27E7CF36" w14:textId="0CD55C55" w:rsidR="00AC3702" w:rsidRDefault="00AC3702" w:rsidP="00AC3702">
      <w:pPr>
        <w:pStyle w:val="ListParagraph"/>
        <w:rPr>
          <w:rFonts w:asciiTheme="minorHAnsi" w:hAnsiTheme="minorHAnsi" w:cstheme="minorHAnsi"/>
        </w:rPr>
      </w:pPr>
    </w:p>
    <w:p w14:paraId="7043DA1B" w14:textId="5BC5E9CA" w:rsidR="00AC3702" w:rsidRDefault="00610A77" w:rsidP="00AC3702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Parsing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publications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from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JSONArray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object</w:t>
      </w:r>
      <w:proofErr w:type="spellEnd"/>
    </w:p>
    <w:p w14:paraId="52A6C5A5" w14:textId="77777777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2E5CD381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JSONArray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publications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JSONArray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(response);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&gt; responses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ArrayList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&lt;&gt;();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;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&lt;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publications.length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++){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JSONObject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object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publications.getJSONObject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post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object.optInt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"id"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object.optInt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post.setTitle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object.getString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"title"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object.getString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"body"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responses.add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(post);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374FB478" w14:textId="62F92DEB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0C638E8E" w14:textId="62608C90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2CFD6C3F" w14:textId="112E7100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3DB1C4BF" w14:textId="67D5B29E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0C32526F" w14:textId="46B95C0D" w:rsidR="00610A77" w:rsidRDefault="00610A77" w:rsidP="00AC3702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CircleView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class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drawing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circle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indicator</w:t>
      </w:r>
      <w:proofErr w:type="spellEnd"/>
    </w:p>
    <w:p w14:paraId="500D4107" w14:textId="27848F5F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49264624" w14:textId="059885EF" w:rsid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edu.ktu.lab2;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android.content.Context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android.graphics.Canvas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android.graphics.Paint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android.util.AttributeSet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android.view.View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String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text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(Context context) {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(context);}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 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 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defStyleAttr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defStyleAttr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(String text){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text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text;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onDraw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 canvas){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.onDraw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Paint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float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width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float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paint.measureText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text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System.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out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.println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WHITE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paint.setTextSize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300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paint.setTextAlign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Paint.Align.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CENTER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text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(width-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350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6CDA21AF" w14:textId="1AF1FEC2" w:rsidR="00610A77" w:rsidRDefault="00610A77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50C722A8" w14:textId="02895A21" w:rsidR="00610A77" w:rsidRDefault="00610A77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6A536852" w14:textId="77777777" w:rsidR="00610A77" w:rsidRPr="00610A77" w:rsidRDefault="00610A77" w:rsidP="00610A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237D0395" w14:textId="77777777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29F96BE7" w14:textId="77777777" w:rsidR="00610A77" w:rsidRPr="00AC3702" w:rsidRDefault="00610A77" w:rsidP="00610A77">
      <w:pPr>
        <w:pStyle w:val="ListParagraph"/>
        <w:numPr>
          <w:ilvl w:val="0"/>
          <w:numId w:val="41"/>
        </w:numPr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Change the design of “Send request” button so that the button (when not pressed), has a gradient color.</w:t>
      </w:r>
    </w:p>
    <w:p w14:paraId="614ECA80" w14:textId="60AD4B24" w:rsidR="00AC3702" w:rsidRDefault="00AC3702" w:rsidP="00610A77">
      <w:pPr>
        <w:pStyle w:val="ListParagraph"/>
        <w:rPr>
          <w:rFonts w:asciiTheme="minorHAnsi" w:hAnsiTheme="minorHAnsi" w:cstheme="minorHAnsi"/>
        </w:rPr>
      </w:pPr>
    </w:p>
    <w:p w14:paraId="73289631" w14:textId="5EE93E6C" w:rsidR="00610A77" w:rsidRDefault="00610A77" w:rsidP="00610A7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ButtonDefault.xml </w:t>
      </w:r>
      <w:proofErr w:type="spellStart"/>
      <w:r>
        <w:rPr>
          <w:rFonts w:asciiTheme="minorHAnsi" w:hAnsiTheme="minorHAnsi" w:cstheme="minorHAnsi"/>
        </w:rPr>
        <w:t>file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button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design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when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pressed</w:t>
      </w:r>
      <w:proofErr w:type="spellEnd"/>
    </w:p>
    <w:p w14:paraId="350CA09C" w14:textId="407A3F50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3330B3F0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&lt;?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 version=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"1.0" 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encoding=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"utf-8"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?&gt;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shape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xmlns: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"http://schemas.android.com/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apk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/res/android"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stroke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:width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"1px"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"#006030"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corners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:radius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"7dp"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padding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:left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:right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:top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:bottom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gradient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:startColor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"#00ab4c"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:endColor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"#FFFFFF"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:angle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"-180"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&lt;/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shape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</w:p>
    <w:p w14:paraId="2CDBB435" w14:textId="465665B5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7B88A618" w14:textId="4458E2A6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20FBE4EE" w14:textId="7A8A4424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2565166F" w14:textId="321A75D2" w:rsidR="00610A77" w:rsidRDefault="00610A77" w:rsidP="00610A77">
      <w:pPr>
        <w:pStyle w:val="ListParagraph"/>
        <w:rPr>
          <w:rFonts w:asciiTheme="minorHAnsi" w:hAnsiTheme="minorHAnsi" w:cstheme="minorHAnsi"/>
        </w:rPr>
      </w:pPr>
    </w:p>
    <w:p w14:paraId="59833CB5" w14:textId="7C91F929" w:rsidR="00610A77" w:rsidRDefault="00610A77" w:rsidP="00AC3702">
      <w:pPr>
        <w:pStyle w:val="ListParagraph"/>
        <w:rPr>
          <w:rFonts w:asciiTheme="minorHAnsi" w:hAnsiTheme="minorHAnsi" w:cstheme="minorHAnsi"/>
        </w:rPr>
      </w:pPr>
    </w:p>
    <w:p w14:paraId="07108CD7" w14:textId="20F7B9CC" w:rsidR="00F514CF" w:rsidRDefault="00F514CF" w:rsidP="00AC3702">
      <w:pPr>
        <w:pStyle w:val="ListParagraph"/>
        <w:rPr>
          <w:rFonts w:asciiTheme="minorHAnsi" w:hAnsiTheme="minorHAnsi" w:cstheme="minorHAnsi"/>
        </w:rPr>
      </w:pPr>
    </w:p>
    <w:p w14:paraId="5A9F8898" w14:textId="2D706673" w:rsidR="00F514CF" w:rsidRDefault="00F514CF" w:rsidP="00AC3702">
      <w:pPr>
        <w:pStyle w:val="ListParagraph"/>
        <w:rPr>
          <w:rFonts w:asciiTheme="minorHAnsi" w:hAnsiTheme="minorHAnsi" w:cstheme="minorHAnsi"/>
        </w:rPr>
      </w:pPr>
    </w:p>
    <w:p w14:paraId="4C170F29" w14:textId="650898B6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  <w:proofErr w:type="spellStart"/>
      <w:r w:rsidRPr="00F514CF">
        <w:rPr>
          <w:rFonts w:asciiTheme="minorHAnsi" w:hAnsiTheme="minorHAnsi" w:cstheme="minorHAnsi"/>
          <w:b/>
        </w:rPr>
        <w:lastRenderedPageBreak/>
        <w:t>Application</w:t>
      </w:r>
      <w:proofErr w:type="spellEnd"/>
      <w:r w:rsidRPr="00F514CF">
        <w:rPr>
          <w:rFonts w:asciiTheme="minorHAnsi" w:hAnsiTheme="minorHAnsi" w:cstheme="minorHAnsi"/>
          <w:b/>
        </w:rPr>
        <w:t xml:space="preserve"> </w:t>
      </w:r>
      <w:proofErr w:type="spellStart"/>
      <w:r w:rsidRPr="00F514CF">
        <w:rPr>
          <w:rFonts w:asciiTheme="minorHAnsi" w:hAnsiTheme="minorHAnsi" w:cstheme="minorHAnsi"/>
          <w:b/>
        </w:rPr>
        <w:t>result</w:t>
      </w:r>
      <w:proofErr w:type="spellEnd"/>
      <w:r w:rsidRPr="00F514CF">
        <w:rPr>
          <w:rFonts w:asciiTheme="minorHAnsi" w:hAnsiTheme="minorHAnsi" w:cstheme="minorHAnsi"/>
          <w:b/>
        </w:rPr>
        <w:t>:</w:t>
      </w:r>
    </w:p>
    <w:p w14:paraId="15D76599" w14:textId="03614C2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6B2C556" w14:textId="3089DFCB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345B4B49" w14:textId="2C4946A8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64F9D36" wp14:editId="36C7DBD5">
            <wp:extent cx="2383067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9259" cy="42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16D" w14:textId="7CDABEC7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ED5E5D4" w14:textId="2F83BBF0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BCDA127" w14:textId="7A311FEF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9A31D2B" w14:textId="046BBA5E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33D96CA2" w14:textId="1A8C23C1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D447517" w14:textId="2CF1671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40C2828" w14:textId="57AFCC7F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E44F92F" w14:textId="3DEB7482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CE16630" w14:textId="130DEDD7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1869FB98" w14:textId="5ADD222D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70750B0F" w14:textId="0A39399A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50637A2C" w14:textId="5B65A3A0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54319F3" w14:textId="624112FA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7581E525" w14:textId="07972509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C746D1C" w14:textId="12F05B52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29EC0CB7" w14:textId="71347A2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53EBA6E" w14:textId="58BAA269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0AF58E42" w14:textId="1D97DD71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6170081" w14:textId="4C5E0603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4E19783B" w14:textId="48254AF3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59B923B8" w14:textId="25C263B3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2D779362" w14:textId="53EDF254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A7653C2" w14:textId="7BD98588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62E4A784" w14:textId="7CEAA4AD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50BC7164" w14:textId="53A44242" w:rsid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5F8EB198" w14:textId="77777777" w:rsidR="00F514CF" w:rsidRPr="00F514CF" w:rsidRDefault="00F514CF" w:rsidP="00AC3702">
      <w:pPr>
        <w:pStyle w:val="ListParagraph"/>
        <w:rPr>
          <w:rFonts w:asciiTheme="minorHAnsi" w:hAnsiTheme="minorHAnsi" w:cstheme="minorHAnsi"/>
          <w:b/>
        </w:rPr>
      </w:pPr>
    </w:p>
    <w:p w14:paraId="27C5F79E" w14:textId="1D6577E5" w:rsidR="00C2287C" w:rsidRPr="00C2287C" w:rsidRDefault="00C2287C" w:rsidP="00C2287C">
      <w:pPr>
        <w:pStyle w:val="Heading1"/>
        <w:rPr>
          <w:sz w:val="20"/>
          <w:lang w:val="en-US" w:eastAsia="en-US"/>
        </w:rPr>
      </w:pPr>
      <w:bookmarkStart w:id="3" w:name="_Toc530472626"/>
      <w:r>
        <w:rPr>
          <w:lang w:val="en-US" w:eastAsia="en-US"/>
        </w:rPr>
        <w:lastRenderedPageBreak/>
        <w:t>ANNEX</w:t>
      </w:r>
      <w:bookmarkEnd w:id="3"/>
    </w:p>
    <w:p w14:paraId="018325B2" w14:textId="58B53C98" w:rsidR="006F3E48" w:rsidRDefault="006F3E48" w:rsidP="006F3E48">
      <w:pPr>
        <w:rPr>
          <w:rFonts w:asciiTheme="minorHAnsi" w:hAnsiTheme="minorHAnsi" w:cstheme="minorHAnsi"/>
        </w:rPr>
      </w:pPr>
    </w:p>
    <w:p w14:paraId="3BE27A19" w14:textId="7A72D39D" w:rsidR="00C2287C" w:rsidRDefault="00C2287C" w:rsidP="006F3E48">
      <w:pPr>
        <w:rPr>
          <w:rFonts w:asciiTheme="minorHAnsi" w:hAnsiTheme="minorHAnsi" w:cstheme="minorHAnsi"/>
        </w:rPr>
      </w:pPr>
    </w:p>
    <w:p w14:paraId="222D39A1" w14:textId="19004865" w:rsidR="00C2287C" w:rsidRPr="00C2287C" w:rsidRDefault="00610A77" w:rsidP="00C2287C">
      <w:pPr>
        <w:pStyle w:val="Heading2"/>
        <w:numPr>
          <w:ilvl w:val="0"/>
          <w:numId w:val="40"/>
        </w:numPr>
      </w:pPr>
      <w:bookmarkStart w:id="4" w:name="_Toc530472627"/>
      <w:r>
        <w:rPr>
          <w:i/>
        </w:rPr>
        <w:t>CircleView</w:t>
      </w:r>
      <w:r w:rsidR="00C2287C" w:rsidRPr="00C2287C">
        <w:rPr>
          <w:i/>
        </w:rPr>
        <w:t>.java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4"/>
      <w:proofErr w:type="spellEnd"/>
    </w:p>
    <w:p w14:paraId="5A82553D" w14:textId="77777777" w:rsidR="00C2287C" w:rsidRDefault="00C2287C" w:rsidP="00C2287C">
      <w:pPr>
        <w:pStyle w:val="ListParagraph"/>
        <w:rPr>
          <w:rFonts w:asciiTheme="minorHAnsi" w:hAnsiTheme="minorHAnsi" w:cstheme="minorHAnsi"/>
        </w:rPr>
      </w:pPr>
    </w:p>
    <w:p w14:paraId="15067C1C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edu.ktu.lab2;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android.content.Context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android.graphics.Canvas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android.graphics.Paint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android.util.AttributeSet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android.view.View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String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text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(Context context) {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(context);}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 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 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defStyleAttr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defStyleAttr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(String text){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text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text;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onDraw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 canvas){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.onDraw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Paint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float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width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float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paint.measureText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text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System.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out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.println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WHITE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paint.setTextSize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300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paint.setTextAlign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Paint.Align.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CENTER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text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(width-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350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5B342DA4" w14:textId="7BC7D9BF" w:rsidR="00C2287C" w:rsidRDefault="00C2287C" w:rsidP="00C2287C">
      <w:pPr>
        <w:pStyle w:val="ListParagraph"/>
        <w:rPr>
          <w:rFonts w:asciiTheme="minorHAnsi" w:hAnsiTheme="minorHAnsi" w:cstheme="minorHAnsi"/>
        </w:rPr>
      </w:pPr>
    </w:p>
    <w:p w14:paraId="04B57BE2" w14:textId="3D7F3E5C" w:rsidR="00C2287C" w:rsidRDefault="00610A77" w:rsidP="00C2287C">
      <w:pPr>
        <w:pStyle w:val="Heading2"/>
        <w:numPr>
          <w:ilvl w:val="0"/>
          <w:numId w:val="40"/>
        </w:numPr>
      </w:pPr>
      <w:bookmarkStart w:id="5" w:name="_Toc530472628"/>
      <w:r>
        <w:rPr>
          <w:i/>
        </w:rPr>
        <w:t>IndicatingView</w:t>
      </w:r>
      <w:r w:rsidR="00C2287C" w:rsidRPr="00C2287C">
        <w:rPr>
          <w:i/>
        </w:rPr>
        <w:t>.java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5"/>
      <w:proofErr w:type="spellEnd"/>
    </w:p>
    <w:p w14:paraId="180A29B0" w14:textId="77777777" w:rsidR="00C2287C" w:rsidRPr="00C2287C" w:rsidRDefault="00C2287C" w:rsidP="00C2287C">
      <w:pPr>
        <w:rPr>
          <w:rFonts w:asciiTheme="minorHAnsi" w:hAnsiTheme="minorHAnsi" w:cstheme="minorHAnsi"/>
          <w:sz w:val="24"/>
          <w:szCs w:val="24"/>
        </w:rPr>
      </w:pPr>
    </w:p>
    <w:p w14:paraId="0A60BBA8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edu.ktu.lab2;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android.content.Context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android.graphics.Canvas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android.graphics.DashPathEffect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android.graphics.Paint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android.graphics.Path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android.util.AttributeSet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android.view.View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static final int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 xml:space="preserve">NOTEXECUTED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static final int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 xml:space="preserve">SUCCESS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static final int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 xml:space="preserve">FAILED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static final int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 xml:space="preserve">INPROGRESS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3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state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NOTEXECUTED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Path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(Context context) {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(context);}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 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 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AttributeSet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defStyleAttr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(context,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attrs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defStyleAttr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getState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state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setState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state)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state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state;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onDraw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 canvas){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.onDraw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(canvas);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width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height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getHeight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Paint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switch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state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SUCCESS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paint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GREEN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paint.setStrokeWidth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height, paint);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height, width, height/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FAILED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paint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RED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paint.setStrokeWidth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width, height, paint);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height, width,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case 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INPROGRESS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paint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Color.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WHITE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paint.setStrokeWidth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paint.setStyle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Paint.Style.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STROKE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paint.setPathEffect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DashPathEffect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new float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[]{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40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40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,},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Path();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.moveTo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.quadTo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.quadTo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 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height-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.quadTo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(width/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width/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5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canvas.drawPath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mPath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, paint);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default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: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break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1EF8024F" w14:textId="220FFB1B" w:rsidR="00C2287C" w:rsidRDefault="00C2287C" w:rsidP="00C2287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A2101C4" w14:textId="3F4D9691" w:rsidR="00C2287C" w:rsidRDefault="00C2287C" w:rsidP="00C2287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E9614C4" w14:textId="71929D17" w:rsidR="00C2287C" w:rsidRDefault="00610A77" w:rsidP="00C2287C">
      <w:pPr>
        <w:pStyle w:val="Heading2"/>
        <w:numPr>
          <w:ilvl w:val="0"/>
          <w:numId w:val="40"/>
        </w:numPr>
      </w:pPr>
      <w:bookmarkStart w:id="6" w:name="_Toc530472629"/>
      <w:r>
        <w:rPr>
          <w:i/>
        </w:rPr>
        <w:t>MainActivity</w:t>
      </w:r>
      <w:r w:rsidR="00C2287C" w:rsidRPr="00C2287C">
        <w:rPr>
          <w:i/>
        </w:rPr>
        <w:t>.java</w:t>
      </w:r>
      <w:r w:rsidR="00C2287C">
        <w:t xml:space="preserve"> </w:t>
      </w:r>
      <w:proofErr w:type="spellStart"/>
      <w:r w:rsidR="00C2287C">
        <w:t>file</w:t>
      </w:r>
      <w:bookmarkEnd w:id="6"/>
      <w:proofErr w:type="spellEnd"/>
    </w:p>
    <w:p w14:paraId="545BFF02" w14:textId="77777777" w:rsidR="00C2287C" w:rsidRDefault="00C2287C" w:rsidP="00C228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</w:pPr>
    </w:p>
    <w:p w14:paraId="358BCE3B" w14:textId="10B07744" w:rsidR="00610A77" w:rsidRDefault="00610A77" w:rsidP="00610A7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edu.ktu.lab2;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android.graphics.Canvas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android.graphics.Color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android.graphics.Paint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android.graphics.drawable.Drawable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android.os.Bundle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android.support.v7.app.AppCompatActivity;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android.view.View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android.widget.Button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android.widget.TextView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java.util.List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MainActivity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AppCompatActivity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implements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RequestOperator.RequestOperatorListener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Button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sendRequestButton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title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&gt;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publication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int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size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protected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onCreate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(Bundle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.onCreate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savedInstanceState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setContentView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R.layout.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mainactivitydesign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sendRequestButton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(Button)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send_request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sendRequestButton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.setOnClickListener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requestButtonClicked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title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title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TextView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)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body_text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indicator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generated_graphic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indicator2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CircleView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findViewById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R.id.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circle_view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View.OnClickListener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requestButtonClicked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View.OnClickListener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onClick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(View v)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setIndicatorStatus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INPROGRESS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.invalidate();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sendRequest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setIndicatorStatus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final int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status){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runOnUiThread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Runnable()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run()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.setState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660E7A"/>
          <w:sz w:val="14"/>
          <w:szCs w:val="14"/>
          <w:lang w:val="en-US" w:eastAsia="en-US"/>
        </w:rPr>
        <w:t>status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.invalidate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sendRequest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RequestOperator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ro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RequestOperator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ro.setListener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ro.start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updatePublication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runOnUiThread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Runnable()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run()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publication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!=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Integer.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toString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publication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.size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indicator2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.invalidate();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}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title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bodyText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.setText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success(List&lt;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 publication){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publication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publication;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size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publication.size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updatePublication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setIndicatorStatus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SUCCESS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failed(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publication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updatePublication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setIndicatorStatus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IndicatingView.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FAILED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5CDC37AE" w14:textId="290EE63F" w:rsid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3BA3D009" w14:textId="1670B83F" w:rsid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7D590D98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740FA8D3" w14:textId="4B555B99" w:rsidR="00C2287C" w:rsidRPr="00C2287C" w:rsidRDefault="00610A77" w:rsidP="00C2287C">
      <w:pPr>
        <w:pStyle w:val="Heading2"/>
        <w:numPr>
          <w:ilvl w:val="0"/>
          <w:numId w:val="40"/>
        </w:numPr>
      </w:pPr>
      <w:bookmarkStart w:id="7" w:name="_Toc530472630"/>
      <w:r>
        <w:rPr>
          <w:i/>
        </w:rPr>
        <w:t>ModelPost</w:t>
      </w:r>
      <w:r w:rsidR="00C2287C" w:rsidRPr="00C2287C">
        <w:rPr>
          <w:i/>
        </w:rPr>
        <w:t>.java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7"/>
      <w:proofErr w:type="spellEnd"/>
    </w:p>
    <w:p w14:paraId="5619EA55" w14:textId="77777777" w:rsidR="00610A77" w:rsidRPr="00610A77" w:rsidRDefault="00610A77" w:rsidP="00610A7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edu.ktu.lab2;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android.graphics.ColorSpace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id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String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title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String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id,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String title, String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id;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title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title;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lastRenderedPageBreak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id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id)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id;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getTitle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title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setTitle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(String title)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title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title;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String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getBodyText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(String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0EC39DAC" w14:textId="01847F84" w:rsidR="00C2287C" w:rsidRDefault="00C2287C" w:rsidP="00C2287C">
      <w:pPr>
        <w:rPr>
          <w:rFonts w:asciiTheme="minorHAnsi" w:hAnsiTheme="minorHAnsi" w:cstheme="minorHAnsi"/>
          <w:sz w:val="24"/>
          <w:szCs w:val="24"/>
        </w:rPr>
      </w:pPr>
    </w:p>
    <w:p w14:paraId="531CAEFD" w14:textId="017CA8FD" w:rsidR="00C2287C" w:rsidRDefault="00610A77" w:rsidP="00C2287C">
      <w:pPr>
        <w:pStyle w:val="Heading2"/>
        <w:numPr>
          <w:ilvl w:val="0"/>
          <w:numId w:val="40"/>
        </w:numPr>
      </w:pPr>
      <w:bookmarkStart w:id="8" w:name="_Toc530472631"/>
      <w:r>
        <w:rPr>
          <w:i/>
        </w:rPr>
        <w:t>RequestOperator</w:t>
      </w:r>
      <w:r w:rsidR="00C2287C" w:rsidRPr="00C2287C">
        <w:rPr>
          <w:i/>
        </w:rPr>
        <w:t>.java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8"/>
      <w:proofErr w:type="spellEnd"/>
    </w:p>
    <w:p w14:paraId="3496ECBB" w14:textId="77777777" w:rsidR="00610A77" w:rsidRPr="00610A77" w:rsidRDefault="00610A77" w:rsidP="00610A7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package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edu.ktu.lab2;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org.json.JSONArray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org.json.JSONException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org.json.JSONObject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java.io.BufferedReader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java.io.IOException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java.io.InputStreamReader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java.net.HttpURLConnection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java.net.MalformedURLException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java.net.URL;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java.util.ArrayList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java.util.List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import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javax.net.ssl.HttpsURLConnection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class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RequestOperator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extends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Thread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interface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RequestOperatorListener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success(List&lt;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 publication);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failed(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RequestOperatorListener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listener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int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setListener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RequestOperatorListener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listener) {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this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listener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 listener;}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t>@Override</w:t>
      </w:r>
      <w:r w:rsidRPr="00610A77">
        <w:rPr>
          <w:rFonts w:ascii="Courier New" w:eastAsia="Times New Roman" w:hAnsi="Courier New" w:cs="Courier New"/>
          <w:color w:val="808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run(){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super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.run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try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 publication = request();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(publication!=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    success(publication);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failed(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catch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IOException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e){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failed(-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1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catch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e){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failed(-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&gt; request()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throws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IOException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URL obj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URL(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"https://jsonplaceholder.typicode.com/posts"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HttpsURLConnection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con = 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HttpsURLConnection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obj.openConnection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con.setRequestMethod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"GET"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con.setRequestProperty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"Content-Type"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"application/json"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lastRenderedPageBreak/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con.getResponseCode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System.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out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.println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"Response Code: "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+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InputStreamReader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==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InputStreamReader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con.getInputStream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else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InputStreamReader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con.getErrorStream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BufferedReader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in 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BufferedReader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streamReader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String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inputLine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StringBuffer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response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StringBuffer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while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inputLine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in.readLine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()) !=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response.append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inputLine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in.close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System.</w:t>
      </w:r>
      <w:r w:rsidRPr="00610A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en-US"/>
        </w:rPr>
        <w:t>out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.println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response.toString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responseCode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==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parsingJsonObject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response.toString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else return null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public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&gt;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parsingJsonObject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(String response)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throws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JSONArray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publications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JSONArray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(response);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&gt; responses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ArrayList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&lt;&gt;();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for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=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;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&lt;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publications.length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++){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JSONObject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object =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publications.getJSONObject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post 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new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object.optInt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"id"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post.setUserId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object.optInt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userId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, 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post.setTitle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object.getString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"title"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post.setBodyText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object.getString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"body"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responses.add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(post);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try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sleep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color w:val="0000FF"/>
          <w:sz w:val="14"/>
          <w:szCs w:val="14"/>
          <w:lang w:val="en-US" w:eastAsia="en-US"/>
        </w:rPr>
        <w:t>2000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catch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InterruptedException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 e) 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e.printStackTrace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return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responses;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failed(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int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code){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listener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!=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listener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.failed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(code);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private void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success(List&lt;</w:t>
      </w:r>
      <w:proofErr w:type="spellStart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ModelPost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 publication){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if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 xml:space="preserve">listener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 xml:space="preserve">!= 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null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)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listener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.success</w:t>
      </w:r>
      <w:proofErr w:type="spellEnd"/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(publication);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}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}</w:t>
      </w:r>
    </w:p>
    <w:p w14:paraId="6CB25379" w14:textId="036E1142" w:rsidR="00C2287C" w:rsidRPr="00C2287C" w:rsidRDefault="00610A77" w:rsidP="00C2287C">
      <w:pPr>
        <w:pStyle w:val="Heading2"/>
        <w:numPr>
          <w:ilvl w:val="0"/>
          <w:numId w:val="40"/>
        </w:numPr>
      </w:pPr>
      <w:bookmarkStart w:id="9" w:name="_Toc530472632"/>
      <w:r>
        <w:rPr>
          <w:i/>
        </w:rPr>
        <w:t>button</w:t>
      </w:r>
      <w:r w:rsidR="00C2287C" w:rsidRPr="00C2287C">
        <w:rPr>
          <w:i/>
        </w:rPr>
        <w:t>.xml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9"/>
      <w:proofErr w:type="spellEnd"/>
    </w:p>
    <w:p w14:paraId="58D9B31D" w14:textId="77777777" w:rsidR="00C2287C" w:rsidRP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6C946D4F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&lt;?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 version=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"1.0" 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encoding=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"utf-8"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?&gt;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selector </w:t>
      </w:r>
      <w:proofErr w:type="spellStart"/>
      <w:proofErr w:type="gramStart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xmlns: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proofErr w:type="spellEnd"/>
      <w:proofErr w:type="gram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"http://schemas.android.com/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apk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/res/android"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item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:state_pressed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"true"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:drawable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"@drawable/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button_pressed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item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:drawable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"@drawable/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button_default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&lt;/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selector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</w:p>
    <w:p w14:paraId="0A40BD62" w14:textId="765824D8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2E8A706D" w14:textId="77777777" w:rsidR="00610A77" w:rsidRPr="00C2287C" w:rsidRDefault="00610A77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7D31E43F" w14:textId="7E0E4144" w:rsidR="00C2287C" w:rsidRDefault="00C2287C" w:rsidP="00C2287C">
      <w:pPr>
        <w:pStyle w:val="ListParagraph"/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03EABBA0" w14:textId="4E375ADB" w:rsidR="00C2287C" w:rsidRPr="00C2287C" w:rsidRDefault="00610A77" w:rsidP="00C2287C">
      <w:pPr>
        <w:pStyle w:val="Heading2"/>
        <w:numPr>
          <w:ilvl w:val="0"/>
          <w:numId w:val="40"/>
        </w:numPr>
      </w:pPr>
      <w:bookmarkStart w:id="10" w:name="_Toc530472633"/>
      <w:r>
        <w:rPr>
          <w:i/>
        </w:rPr>
        <w:lastRenderedPageBreak/>
        <w:t>button_default</w:t>
      </w:r>
      <w:r w:rsidR="00C2287C" w:rsidRPr="00C2287C">
        <w:rPr>
          <w:i/>
        </w:rPr>
        <w:t>.xml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10"/>
      <w:proofErr w:type="spellEnd"/>
    </w:p>
    <w:p w14:paraId="2F7F3766" w14:textId="77777777" w:rsidR="00C2287C" w:rsidRP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58361F4D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&lt;?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 version=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"1.0" 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encoding=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"utf-8"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?&gt;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shape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xmlns: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"http://schemas.android.com/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apk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/res/android"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stroke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:width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"1px"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"#006030"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corners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:radius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"7dp"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padding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:left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:right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:top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:bottom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gradient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:startColor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"#00ab4c"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:endColor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"#FFFFFF"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:angle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"-180"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&lt;/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shape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</w:p>
    <w:p w14:paraId="33D71A14" w14:textId="38F80AFC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1ECA4A41" w14:textId="518F57E2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032B62C1" w14:textId="32783DF0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49ECE007" w14:textId="25CD34FC" w:rsidR="00C2287C" w:rsidRPr="00C2287C" w:rsidRDefault="00610A77" w:rsidP="00C2287C">
      <w:pPr>
        <w:pStyle w:val="Heading2"/>
        <w:numPr>
          <w:ilvl w:val="0"/>
          <w:numId w:val="40"/>
        </w:numPr>
      </w:pPr>
      <w:bookmarkStart w:id="11" w:name="_Toc530472634"/>
      <w:r>
        <w:rPr>
          <w:i/>
        </w:rPr>
        <w:t>button_pressed</w:t>
      </w:r>
      <w:r w:rsidR="00C2287C" w:rsidRPr="00C2287C">
        <w:rPr>
          <w:i/>
        </w:rPr>
        <w:t>.xml</w:t>
      </w:r>
      <w:r w:rsidR="00C2287C" w:rsidRPr="00C2287C">
        <w:t xml:space="preserve"> </w:t>
      </w:r>
      <w:proofErr w:type="spellStart"/>
      <w:r w:rsidR="00C2287C" w:rsidRPr="00C2287C">
        <w:t>file</w:t>
      </w:r>
      <w:bookmarkEnd w:id="11"/>
      <w:proofErr w:type="spellEnd"/>
    </w:p>
    <w:p w14:paraId="068F8494" w14:textId="77777777" w:rsidR="00C2287C" w:rsidRP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24A5A8B0" w14:textId="77777777"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&lt;?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 version=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"1.0" 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encoding=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"utf-8"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?&gt;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shape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xmlns: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"http://schemas.android.com/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apk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/res/android"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stroke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:width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"1px"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"#007035"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corners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:radius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"7dp"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padding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:left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:right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:top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br/>
        <w:t xml:space="preserve">       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:bottom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"1dp"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solid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"#00ab4c"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&lt;/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shape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</w:p>
    <w:p w14:paraId="27F906A9" w14:textId="2EE0C715" w:rsidR="00C2287C" w:rsidRDefault="00C2287C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00423BF0" w14:textId="0802085C" w:rsidR="00610A77" w:rsidRDefault="00610A77" w:rsidP="00C2287C">
      <w:pPr>
        <w:shd w:val="clear" w:color="auto" w:fill="FFFFFF"/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en-US"/>
        </w:rPr>
      </w:pPr>
    </w:p>
    <w:p w14:paraId="51075E4E" w14:textId="18831C1C" w:rsidR="00610A77" w:rsidRDefault="00610A77" w:rsidP="00610A77">
      <w:pPr>
        <w:pStyle w:val="Heading2"/>
        <w:numPr>
          <w:ilvl w:val="0"/>
          <w:numId w:val="43"/>
        </w:numPr>
        <w:ind w:left="-90" w:hanging="90"/>
        <w:rPr>
          <w:lang w:val="en-US" w:eastAsia="en-US"/>
        </w:rPr>
      </w:pPr>
      <w:bookmarkStart w:id="12" w:name="_Toc530472635"/>
      <w:r>
        <w:rPr>
          <w:lang w:val="en-US" w:eastAsia="en-US"/>
        </w:rPr>
        <w:t>circle.xml file</w:t>
      </w:r>
      <w:bookmarkEnd w:id="12"/>
    </w:p>
    <w:p w14:paraId="0B326D3C" w14:textId="3EE2426B" w:rsidR="00610A77" w:rsidRDefault="00610A77" w:rsidP="00610A77">
      <w:pPr>
        <w:pStyle w:val="ListParagraph"/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&lt;?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 version=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"1.0" 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encoding=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"utf-8"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t>?&gt;</w:t>
      </w:r>
      <w:r w:rsidRPr="00610A77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selector </w:t>
      </w:r>
      <w:proofErr w:type="spellStart"/>
      <w:proofErr w:type="gramStart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xmlns:</w:t>
      </w:r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proofErr w:type="spellEnd"/>
      <w:proofErr w:type="gram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"http://schemas.android.com/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apk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/res/android"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item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shape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:shape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 xml:space="preserve">"oval" 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    &lt;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 xml:space="preserve">solid </w:t>
      </w:r>
      <w:proofErr w:type="spellStart"/>
      <w:r w:rsidRPr="00610A77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val="en-US" w:eastAsia="en-US"/>
        </w:rPr>
        <w:t>android</w:t>
      </w:r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:color</w:t>
      </w:r>
      <w:proofErr w:type="spellEnd"/>
      <w:r w:rsidRPr="00610A77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val="en-US" w:eastAsia="en-US"/>
        </w:rPr>
        <w:t>=</w:t>
      </w:r>
      <w:r w:rsidRPr="00610A77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val="en-US" w:eastAsia="en-US"/>
        </w:rPr>
        <w:t>"#000000"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/&gt;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    &lt;/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shape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 xml:space="preserve">    &lt;/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item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br/>
        <w:t>&lt;/</w:t>
      </w:r>
      <w:r w:rsidRPr="00610A77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val="en-US" w:eastAsia="en-US"/>
        </w:rPr>
        <w:t>selector</w:t>
      </w:r>
      <w:r w:rsidRPr="00610A77"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  <w:t>&gt;</w:t>
      </w:r>
    </w:p>
    <w:p w14:paraId="091AEACD" w14:textId="68AE6B79" w:rsidR="00610A77" w:rsidRDefault="00610A77" w:rsidP="00610A77">
      <w:pPr>
        <w:pStyle w:val="ListParagraph"/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065DF939" w14:textId="77777777" w:rsidR="00610A77" w:rsidRPr="00610A77" w:rsidRDefault="00610A77" w:rsidP="00610A77">
      <w:pPr>
        <w:pStyle w:val="ListParagraph"/>
        <w:shd w:val="clear" w:color="auto" w:fill="FFFFFF"/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rPr>
          <w:rFonts w:ascii="Courier New" w:eastAsia="Times New Roman" w:hAnsi="Courier New" w:cs="Courier New"/>
          <w:color w:val="000000"/>
          <w:sz w:val="14"/>
          <w:szCs w:val="14"/>
          <w:lang w:val="en-US" w:eastAsia="en-US"/>
        </w:rPr>
      </w:pPr>
    </w:p>
    <w:p w14:paraId="78DA1FBB" w14:textId="77777777" w:rsidR="00610A77" w:rsidRPr="00610A77" w:rsidRDefault="00610A77" w:rsidP="00610A77">
      <w:pPr>
        <w:rPr>
          <w:lang w:val="en-US" w:eastAsia="en-US"/>
        </w:rPr>
      </w:pPr>
    </w:p>
    <w:sectPr w:rsidR="00610A77" w:rsidRPr="00610A77" w:rsidSect="00642D1C">
      <w:footerReference w:type="default" r:id="rId10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A33E2" w14:textId="77777777" w:rsidR="003E4729" w:rsidRDefault="003E4729" w:rsidP="00642D1C">
      <w:r>
        <w:separator/>
      </w:r>
    </w:p>
  </w:endnote>
  <w:endnote w:type="continuationSeparator" w:id="0">
    <w:p w14:paraId="1E4D12B6" w14:textId="77777777" w:rsidR="003E4729" w:rsidRDefault="003E4729" w:rsidP="006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98F01" w14:textId="77777777" w:rsidR="003D782A" w:rsidRDefault="003D78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1D63">
      <w:rPr>
        <w:noProof/>
      </w:rPr>
      <w:t>10</w:t>
    </w:r>
    <w:r>
      <w:rPr>
        <w:noProof/>
      </w:rPr>
      <w:fldChar w:fldCharType="end"/>
    </w:r>
  </w:p>
  <w:p w14:paraId="58AFE6C3" w14:textId="77777777" w:rsidR="003D782A" w:rsidRDefault="003D7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BF5AE" w14:textId="77777777" w:rsidR="003E4729" w:rsidRDefault="003E4729" w:rsidP="00642D1C">
      <w:r>
        <w:separator/>
      </w:r>
    </w:p>
  </w:footnote>
  <w:footnote w:type="continuationSeparator" w:id="0">
    <w:p w14:paraId="4D02713A" w14:textId="77777777" w:rsidR="003E4729" w:rsidRDefault="003E4729" w:rsidP="0064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B6D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1" w15:restartNumberingAfterBreak="0">
    <w:nsid w:val="0CBC3891"/>
    <w:multiLevelType w:val="hybridMultilevel"/>
    <w:tmpl w:val="8174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6365"/>
    <w:multiLevelType w:val="hybridMultilevel"/>
    <w:tmpl w:val="A7D0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037"/>
    <w:multiLevelType w:val="hybridMultilevel"/>
    <w:tmpl w:val="9B8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862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5" w15:restartNumberingAfterBreak="0">
    <w:nsid w:val="18AC3EA2"/>
    <w:multiLevelType w:val="hybridMultilevel"/>
    <w:tmpl w:val="3578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B949AD"/>
    <w:multiLevelType w:val="hybridMultilevel"/>
    <w:tmpl w:val="5102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0311F"/>
    <w:multiLevelType w:val="hybridMultilevel"/>
    <w:tmpl w:val="7F16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34255"/>
    <w:multiLevelType w:val="hybridMultilevel"/>
    <w:tmpl w:val="EC3A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694"/>
    <w:multiLevelType w:val="hybridMultilevel"/>
    <w:tmpl w:val="6C0C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94375"/>
    <w:multiLevelType w:val="hybridMultilevel"/>
    <w:tmpl w:val="EAE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A5C47"/>
    <w:multiLevelType w:val="hybridMultilevel"/>
    <w:tmpl w:val="A5C4D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3B5845"/>
    <w:multiLevelType w:val="multilevel"/>
    <w:tmpl w:val="CF466D02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51A429C"/>
    <w:multiLevelType w:val="hybridMultilevel"/>
    <w:tmpl w:val="0790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54545"/>
    <w:multiLevelType w:val="hybridMultilevel"/>
    <w:tmpl w:val="F2A0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63E32"/>
    <w:multiLevelType w:val="hybridMultilevel"/>
    <w:tmpl w:val="8174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C656A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0" w15:restartNumberingAfterBreak="0">
    <w:nsid w:val="583D61EC"/>
    <w:multiLevelType w:val="multilevel"/>
    <w:tmpl w:val="B6209E86"/>
    <w:lvl w:ilvl="0">
      <w:start w:val="1"/>
      <w:numFmt w:val="bullet"/>
      <w:lvlText w:val=""/>
      <w:lvlJc w:val="left"/>
      <w:pPr>
        <w:tabs>
          <w:tab w:val="num" w:pos="360"/>
        </w:tabs>
        <w:ind w:left="153" w:hanging="153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1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A1C72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4" w15:restartNumberingAfterBreak="0">
    <w:nsid w:val="62D67C26"/>
    <w:multiLevelType w:val="hybridMultilevel"/>
    <w:tmpl w:val="3A76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02CE3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6" w15:restartNumberingAfterBreak="0">
    <w:nsid w:val="76CE7DF8"/>
    <w:multiLevelType w:val="multilevel"/>
    <w:tmpl w:val="14349418"/>
    <w:lvl w:ilvl="0">
      <w:start w:val="1"/>
      <w:numFmt w:val="decimal"/>
      <w:lvlText w:val="%1."/>
      <w:lvlJc w:val="left"/>
      <w:pPr>
        <w:tabs>
          <w:tab w:val="num" w:pos="360"/>
        </w:tabs>
        <w:ind w:left="153" w:hanging="15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7" w15:restartNumberingAfterBreak="0">
    <w:nsid w:val="7AE73542"/>
    <w:multiLevelType w:val="hybridMultilevel"/>
    <w:tmpl w:val="0EECD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D08D5"/>
    <w:multiLevelType w:val="hybridMultilevel"/>
    <w:tmpl w:val="0AB2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21"/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4"/>
  </w:num>
  <w:num w:numId="23">
    <w:abstractNumId w:val="13"/>
  </w:num>
  <w:num w:numId="24">
    <w:abstractNumId w:val="10"/>
  </w:num>
  <w:num w:numId="25">
    <w:abstractNumId w:val="3"/>
  </w:num>
  <w:num w:numId="26">
    <w:abstractNumId w:val="9"/>
  </w:num>
  <w:num w:numId="27">
    <w:abstractNumId w:val="18"/>
  </w:num>
  <w:num w:numId="28">
    <w:abstractNumId w:val="12"/>
  </w:num>
  <w:num w:numId="29">
    <w:abstractNumId w:val="27"/>
  </w:num>
  <w:num w:numId="30">
    <w:abstractNumId w:val="24"/>
  </w:num>
  <w:num w:numId="31">
    <w:abstractNumId w:val="17"/>
  </w:num>
  <w:num w:numId="32">
    <w:abstractNumId w:val="1"/>
  </w:num>
  <w:num w:numId="33">
    <w:abstractNumId w:val="2"/>
  </w:num>
  <w:num w:numId="34">
    <w:abstractNumId w:val="16"/>
  </w:num>
  <w:num w:numId="35">
    <w:abstractNumId w:val="4"/>
  </w:num>
  <w:num w:numId="36">
    <w:abstractNumId w:val="26"/>
  </w:num>
  <w:num w:numId="37">
    <w:abstractNumId w:val="23"/>
  </w:num>
  <w:num w:numId="38">
    <w:abstractNumId w:val="25"/>
  </w:num>
  <w:num w:numId="39">
    <w:abstractNumId w:val="19"/>
  </w:num>
  <w:num w:numId="40">
    <w:abstractNumId w:val="20"/>
  </w:num>
  <w:num w:numId="41">
    <w:abstractNumId w:val="5"/>
  </w:num>
  <w:num w:numId="42">
    <w:abstractNumId w:val="8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79"/>
    <w:rsid w:val="000125DF"/>
    <w:rsid w:val="0001307E"/>
    <w:rsid w:val="00042D3B"/>
    <w:rsid w:val="00065B81"/>
    <w:rsid w:val="000A1D63"/>
    <w:rsid w:val="000B0D52"/>
    <w:rsid w:val="000F759E"/>
    <w:rsid w:val="000F7A06"/>
    <w:rsid w:val="00125698"/>
    <w:rsid w:val="001261E7"/>
    <w:rsid w:val="001A1670"/>
    <w:rsid w:val="001C1816"/>
    <w:rsid w:val="001D51F3"/>
    <w:rsid w:val="002157FC"/>
    <w:rsid w:val="002169E4"/>
    <w:rsid w:val="0022012F"/>
    <w:rsid w:val="00222BC4"/>
    <w:rsid w:val="00230123"/>
    <w:rsid w:val="00235334"/>
    <w:rsid w:val="00256B80"/>
    <w:rsid w:val="002678B2"/>
    <w:rsid w:val="00276A61"/>
    <w:rsid w:val="002B5CA4"/>
    <w:rsid w:val="002D385C"/>
    <w:rsid w:val="002E5A0E"/>
    <w:rsid w:val="00300E45"/>
    <w:rsid w:val="00303573"/>
    <w:rsid w:val="00311D65"/>
    <w:rsid w:val="00317CD2"/>
    <w:rsid w:val="00320E08"/>
    <w:rsid w:val="003239AD"/>
    <w:rsid w:val="003554A0"/>
    <w:rsid w:val="003B4827"/>
    <w:rsid w:val="003C2918"/>
    <w:rsid w:val="003D119A"/>
    <w:rsid w:val="003D3D72"/>
    <w:rsid w:val="003D782A"/>
    <w:rsid w:val="003E4729"/>
    <w:rsid w:val="003E68DE"/>
    <w:rsid w:val="003E7C79"/>
    <w:rsid w:val="0042379B"/>
    <w:rsid w:val="0044378E"/>
    <w:rsid w:val="004450C9"/>
    <w:rsid w:val="00453C21"/>
    <w:rsid w:val="00463DF9"/>
    <w:rsid w:val="00467438"/>
    <w:rsid w:val="004A29D8"/>
    <w:rsid w:val="004B301C"/>
    <w:rsid w:val="004B4E82"/>
    <w:rsid w:val="004E3C2F"/>
    <w:rsid w:val="004F7EAC"/>
    <w:rsid w:val="005433A6"/>
    <w:rsid w:val="00563EF8"/>
    <w:rsid w:val="00565B4B"/>
    <w:rsid w:val="00590ADF"/>
    <w:rsid w:val="005C75C6"/>
    <w:rsid w:val="00610A77"/>
    <w:rsid w:val="00614D8A"/>
    <w:rsid w:val="006215BD"/>
    <w:rsid w:val="00642D1C"/>
    <w:rsid w:val="00662067"/>
    <w:rsid w:val="006714B8"/>
    <w:rsid w:val="00690A27"/>
    <w:rsid w:val="00694DF5"/>
    <w:rsid w:val="006F3E48"/>
    <w:rsid w:val="006F52F0"/>
    <w:rsid w:val="0076061D"/>
    <w:rsid w:val="00780968"/>
    <w:rsid w:val="00782DF7"/>
    <w:rsid w:val="007D0A4D"/>
    <w:rsid w:val="00816CE8"/>
    <w:rsid w:val="008706F7"/>
    <w:rsid w:val="008D42F9"/>
    <w:rsid w:val="008E38B0"/>
    <w:rsid w:val="008E566D"/>
    <w:rsid w:val="00904459"/>
    <w:rsid w:val="00905466"/>
    <w:rsid w:val="00910D74"/>
    <w:rsid w:val="00916C18"/>
    <w:rsid w:val="009C535C"/>
    <w:rsid w:val="009F173F"/>
    <w:rsid w:val="009F45FA"/>
    <w:rsid w:val="00A1262D"/>
    <w:rsid w:val="00A13A9A"/>
    <w:rsid w:val="00A13BA0"/>
    <w:rsid w:val="00A61AA2"/>
    <w:rsid w:val="00AB3DEF"/>
    <w:rsid w:val="00AC3702"/>
    <w:rsid w:val="00AF16AD"/>
    <w:rsid w:val="00AF57C4"/>
    <w:rsid w:val="00B1049E"/>
    <w:rsid w:val="00B34088"/>
    <w:rsid w:val="00B64C52"/>
    <w:rsid w:val="00B85B37"/>
    <w:rsid w:val="00B9610E"/>
    <w:rsid w:val="00BB693F"/>
    <w:rsid w:val="00BD0DDB"/>
    <w:rsid w:val="00BE269E"/>
    <w:rsid w:val="00BE5583"/>
    <w:rsid w:val="00BF3185"/>
    <w:rsid w:val="00C10BDA"/>
    <w:rsid w:val="00C1723D"/>
    <w:rsid w:val="00C2287C"/>
    <w:rsid w:val="00C34754"/>
    <w:rsid w:val="00C3683C"/>
    <w:rsid w:val="00C615B2"/>
    <w:rsid w:val="00C80EB0"/>
    <w:rsid w:val="00C95FF9"/>
    <w:rsid w:val="00C9741F"/>
    <w:rsid w:val="00CB0E27"/>
    <w:rsid w:val="00CE622E"/>
    <w:rsid w:val="00D07CF8"/>
    <w:rsid w:val="00D6140B"/>
    <w:rsid w:val="00DB5504"/>
    <w:rsid w:val="00DC0813"/>
    <w:rsid w:val="00DE67C3"/>
    <w:rsid w:val="00DF130E"/>
    <w:rsid w:val="00E2463E"/>
    <w:rsid w:val="00E707E5"/>
    <w:rsid w:val="00E867C5"/>
    <w:rsid w:val="00E91CA9"/>
    <w:rsid w:val="00EB0E0A"/>
    <w:rsid w:val="00EF6053"/>
    <w:rsid w:val="00F514CF"/>
    <w:rsid w:val="00F67670"/>
    <w:rsid w:val="00F75F05"/>
    <w:rsid w:val="00F92841"/>
    <w:rsid w:val="00F95E59"/>
    <w:rsid w:val="00FA583F"/>
    <w:rsid w:val="00FB1ECE"/>
    <w:rsid w:val="00FD728C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A537D"/>
  <w15:chartTrackingRefBased/>
  <w15:docId w15:val="{8223BAFC-099B-4961-9D52-50CB2311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A61AA2"/>
    <w:pPr>
      <w:keepNext/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B9610E"/>
    <w:rPr>
      <w:b/>
      <w:bCs/>
      <w:sz w:val="22"/>
      <w:szCs w:val="22"/>
      <w:lang w:val="en-US" w:eastAsia="en-US" w:bidi="ar-SA"/>
    </w:rPr>
  </w:style>
  <w:style w:type="paragraph" w:customStyle="1" w:styleId="CaptionPaveikslas">
    <w:name w:val="CaptionPaveikslas"/>
    <w:basedOn w:val="Caption"/>
    <w:link w:val="CaptionPaveikslasCharChar"/>
    <w:autoRedefine/>
    <w:rsid w:val="00B9610E"/>
    <w:pPr>
      <w:keepNext/>
      <w:spacing w:before="120"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423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73F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CC16339-DA2A-45A0-A20C-931616BC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</Template>
  <TotalTime>584</TotalTime>
  <Pages>12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18445</CharactersWithSpaces>
  <SharedDoc>false</SharedDoc>
  <HLinks>
    <vt:vector size="90" baseType="variant">
      <vt:variant>
        <vt:i4>1572918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_Toc342917658</vt:lpwstr>
      </vt:variant>
      <vt:variant>
        <vt:i4>1572918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_Toc342917657</vt:lpwstr>
      </vt:variant>
      <vt:variant>
        <vt:i4>1572918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_Toc342917656</vt:lpwstr>
      </vt:variant>
      <vt:variant>
        <vt:i4>1572918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_Toc342917655</vt:lpwstr>
      </vt:variant>
      <vt:variant>
        <vt:i4>1572918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_Toc342917654</vt:lpwstr>
      </vt:variant>
      <vt:variant>
        <vt:i4>1572918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_Toc342917653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_Toc342917652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_Toc342917651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_Toc342917650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_Toc342917649</vt:lpwstr>
      </vt:variant>
      <vt:variant>
        <vt:i4>1638454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_Toc342917648</vt:lpwstr>
      </vt:variant>
      <vt:variant>
        <vt:i4>1638454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_Toc342917647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_Toc342917646</vt:lpwstr>
      </vt:variant>
      <vt:variant>
        <vt:i4>1638454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_Toc342917645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_Toc342917644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Eglė Mickevičiūtė</dc:creator>
  <cp:keywords/>
  <cp:lastModifiedBy>Giniūnas Kasparas</cp:lastModifiedBy>
  <cp:revision>11</cp:revision>
  <cp:lastPrinted>2005-04-19T06:53:00Z</cp:lastPrinted>
  <dcterms:created xsi:type="dcterms:W3CDTF">2018-09-13T15:32:00Z</dcterms:created>
  <dcterms:modified xsi:type="dcterms:W3CDTF">2018-11-20T08:21:00Z</dcterms:modified>
</cp:coreProperties>
</file>